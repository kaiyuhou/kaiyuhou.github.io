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5000" w:type="pct"/>
        <w:tblLook w:val="04A0" w:firstRow="1" w:lastRow="0" w:firstColumn="1" w:lastColumn="0" w:noHBand="0" w:noVBand="1"/>
      </w:tblPr>
      <w:tblGrid>
        <w:gridCol w:w="5040"/>
        <w:gridCol w:w="5040"/>
      </w:tblGrid>
      <w:tr w:rsidR="000A0CBC" w:rsidRPr="00E44981" w14:paraId="15A303BB" w14:textId="77777777" w:rsidTr="00E44981">
        <w:tc>
          <w:tcPr>
            <w:tcW w:w="2500" w:type="pct"/>
            <w:shd w:val="clear" w:color="auto" w:fill="auto"/>
          </w:tcPr>
          <w:p w14:paraId="26E895A7" w14:textId="77777777" w:rsidR="000A0CBC" w:rsidRPr="00E44981" w:rsidRDefault="000A0CBC" w:rsidP="00E44981">
            <w:pPr>
              <w:pStyle w:val="2"/>
              <w:spacing w:before="0" w:after="0"/>
              <w:rPr>
                <w:sz w:val="28"/>
              </w:rPr>
            </w:pPr>
            <w:r w:rsidRPr="00E44981">
              <w:rPr>
                <w:rFonts w:ascii="URWPalladioL-Roma" w:hAnsi="URWPalladioL-Roma" w:cs="URWPalladioL-Roma"/>
                <w:b w:val="0"/>
                <w:kern w:val="0"/>
                <w:sz w:val="48"/>
                <w:szCs w:val="41"/>
              </w:rPr>
              <w:t>Kaiyu Hou</w:t>
            </w:r>
          </w:p>
        </w:tc>
        <w:tc>
          <w:tcPr>
            <w:tcW w:w="2500" w:type="pct"/>
            <w:shd w:val="clear" w:color="auto" w:fill="auto"/>
          </w:tcPr>
          <w:p w14:paraId="43C1FBD0" w14:textId="77777777" w:rsidR="000A0CBC" w:rsidRPr="00E44981" w:rsidRDefault="000A0CBC" w:rsidP="00E44981">
            <w:pPr>
              <w:spacing w:beforeLines="30" w:before="93" w:line="0" w:lineRule="atLeast"/>
              <w:jc w:val="right"/>
              <w:rPr>
                <w:rFonts w:ascii="Palatino Linotype" w:hAnsi="Palatino Linotype"/>
                <w:sz w:val="20"/>
              </w:rPr>
            </w:pPr>
            <w:r w:rsidRPr="00E44981">
              <w:rPr>
                <w:rFonts w:ascii="Palatino Linotype" w:hAnsi="Palatino Linotype"/>
                <w:sz w:val="20"/>
              </w:rPr>
              <w:t>(+</w:t>
            </w:r>
            <w:r w:rsidR="00B26C05">
              <w:rPr>
                <w:rFonts w:ascii="Palatino Linotype" w:hAnsi="Palatino Linotype"/>
                <w:sz w:val="20"/>
              </w:rPr>
              <w:t>1</w:t>
            </w:r>
            <w:r w:rsidRPr="00E44981">
              <w:rPr>
                <w:rFonts w:ascii="Palatino Linotype" w:hAnsi="Palatino Linotype"/>
                <w:sz w:val="20"/>
              </w:rPr>
              <w:t xml:space="preserve">) </w:t>
            </w:r>
            <w:r w:rsidR="00B26C05">
              <w:rPr>
                <w:rFonts w:ascii="Palatino Linotype" w:hAnsi="Palatino Linotype"/>
                <w:sz w:val="20"/>
              </w:rPr>
              <w:t>847</w:t>
            </w:r>
            <w:r w:rsidRPr="00E44981">
              <w:rPr>
                <w:rFonts w:ascii="Palatino Linotype" w:hAnsi="Palatino Linotype"/>
                <w:sz w:val="20"/>
              </w:rPr>
              <w:t>-</w:t>
            </w:r>
            <w:r w:rsidR="00B26C05">
              <w:rPr>
                <w:rFonts w:ascii="Palatino Linotype" w:hAnsi="Palatino Linotype"/>
                <w:sz w:val="20"/>
              </w:rPr>
              <w:t>641</w:t>
            </w:r>
            <w:r w:rsidRPr="00E44981">
              <w:rPr>
                <w:rFonts w:ascii="Palatino Linotype" w:hAnsi="Palatino Linotype"/>
                <w:sz w:val="20"/>
              </w:rPr>
              <w:t>-</w:t>
            </w:r>
            <w:r w:rsidR="00B26C05">
              <w:rPr>
                <w:rFonts w:ascii="Palatino Linotype" w:hAnsi="Palatino Linotype"/>
                <w:sz w:val="20"/>
              </w:rPr>
              <w:t>0586</w:t>
            </w:r>
          </w:p>
          <w:p w14:paraId="03E633BB" w14:textId="6CC3ECF2" w:rsidR="000A0CBC" w:rsidRPr="00E44981" w:rsidRDefault="003E2753" w:rsidP="00E44981">
            <w:pPr>
              <w:spacing w:line="0" w:lineRule="atLeast"/>
              <w:jc w:val="right"/>
              <w:rPr>
                <w:rFonts w:ascii="Palatino Linotype" w:hAnsi="Palatino Linotype"/>
                <w:sz w:val="20"/>
              </w:rPr>
            </w:pPr>
            <w:hyperlink r:id="rId8" w:history="1">
              <w:r w:rsidR="007F3A84" w:rsidRPr="003A0142">
                <w:rPr>
                  <w:rStyle w:val="a3"/>
                </w:rPr>
                <w:t>kyhou</w:t>
              </w:r>
              <w:r w:rsidR="007F3A84" w:rsidRPr="003A0142">
                <w:rPr>
                  <w:rStyle w:val="a3"/>
                  <w:rFonts w:ascii="Palatino Linotype" w:hAnsi="Palatino Linotype"/>
                </w:rPr>
                <w:t>@u.northwestern.edu</w:t>
              </w:r>
            </w:hyperlink>
          </w:p>
          <w:p w14:paraId="0A0343F6" w14:textId="77777777" w:rsidR="000A0CBC" w:rsidRDefault="003E2753" w:rsidP="00E44981">
            <w:pPr>
              <w:spacing w:line="0" w:lineRule="atLeast"/>
              <w:jc w:val="right"/>
              <w:rPr>
                <w:rStyle w:val="a3"/>
                <w:rFonts w:ascii="Palatino Linotype" w:hAnsi="Palatino Linotype"/>
                <w:sz w:val="20"/>
              </w:rPr>
            </w:pPr>
            <w:hyperlink r:id="rId9" w:history="1">
              <w:r w:rsidR="000A0CBC" w:rsidRPr="00E44981">
                <w:rPr>
                  <w:rStyle w:val="a3"/>
                  <w:rFonts w:ascii="Palatino Linotype" w:hAnsi="Palatino Linotype" w:hint="eastAsia"/>
                  <w:sz w:val="20"/>
                </w:rPr>
                <w:t>www.kyhou.com</w:t>
              </w:r>
            </w:hyperlink>
          </w:p>
          <w:p w14:paraId="636B5EF8" w14:textId="0CBE12AE" w:rsidR="00411AB6" w:rsidRDefault="00411AB6" w:rsidP="00E44981">
            <w:pPr>
              <w:spacing w:line="0" w:lineRule="atLeast"/>
              <w:jc w:val="right"/>
              <w:rPr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1</w:t>
            </w:r>
            <w:r>
              <w:rPr>
                <w:sz w:val="20"/>
              </w:rPr>
              <w:t>111 Church St</w:t>
            </w:r>
            <w:r w:rsidR="0095655F">
              <w:rPr>
                <w:sz w:val="20"/>
              </w:rPr>
              <w:t>.</w:t>
            </w:r>
            <w:r>
              <w:rPr>
                <w:sz w:val="20"/>
              </w:rPr>
              <w:t xml:space="preserve"> Apt</w:t>
            </w:r>
            <w:r w:rsidR="0095655F">
              <w:rPr>
                <w:sz w:val="20"/>
              </w:rPr>
              <w:t>.</w:t>
            </w:r>
            <w:r>
              <w:rPr>
                <w:sz w:val="20"/>
              </w:rPr>
              <w:t xml:space="preserve"> 605</w:t>
            </w:r>
          </w:p>
          <w:p w14:paraId="315B4641" w14:textId="01DBBF27" w:rsidR="00411AB6" w:rsidRPr="00E44981" w:rsidRDefault="00411AB6" w:rsidP="00751927">
            <w:pPr>
              <w:spacing w:line="0" w:lineRule="atLeast"/>
              <w:ind w:right="-18"/>
              <w:jc w:val="right"/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Evanston</w:t>
            </w:r>
            <w:r>
              <w:rPr>
                <w:rFonts w:ascii="Palatino Linotype" w:hAnsi="Palatino Linotype" w:hint="eastAsia"/>
                <w:sz w:val="20"/>
              </w:rPr>
              <w:t>,</w:t>
            </w:r>
            <w:r>
              <w:rPr>
                <w:rFonts w:ascii="Palatino Linotype" w:hAnsi="Palatino Linotype"/>
                <w:sz w:val="20"/>
              </w:rPr>
              <w:t xml:space="preserve"> IL, 60201</w:t>
            </w:r>
          </w:p>
        </w:tc>
      </w:tr>
    </w:tbl>
    <w:p w14:paraId="6E8C499A" w14:textId="0B4E8F6B" w:rsidR="009E7623" w:rsidRDefault="009E7623" w:rsidP="009E7623">
      <w:pPr>
        <w:pStyle w:val="2"/>
        <w:spacing w:before="0" w:afterLines="25" w:after="78" w:line="0" w:lineRule="atLeast"/>
        <w:rPr>
          <w:rFonts w:ascii="Adobe Caslon Pro Bold" w:eastAsia="宋体" w:hAnsi="Adobe Caslon Pro Bold"/>
          <w:b w:val="0"/>
          <w:sz w:val="28"/>
          <w:szCs w:val="28"/>
          <w:u w:val="single"/>
        </w:rPr>
      </w:pPr>
      <w:r>
        <w:rPr>
          <w:rFonts w:ascii="Adobe Caslon Pro Bold" w:eastAsia="宋体" w:hAnsi="Adobe Caslon Pro Bold"/>
          <w:b w:val="0"/>
          <w:sz w:val="28"/>
          <w:szCs w:val="28"/>
          <w:u w:val="single"/>
        </w:rPr>
        <w:t>Objective</w:t>
      </w:r>
      <w:r w:rsidRPr="000A0CBC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                                               </w:t>
      </w:r>
      <w:r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             </w:t>
      </w:r>
    </w:p>
    <w:tbl>
      <w:tblPr>
        <w:tblW w:w="4978" w:type="pct"/>
        <w:tblInd w:w="-90" w:type="dxa"/>
        <w:tblLook w:val="04A0" w:firstRow="1" w:lastRow="0" w:firstColumn="1" w:lastColumn="0" w:noHBand="0" w:noVBand="1"/>
      </w:tblPr>
      <w:tblGrid>
        <w:gridCol w:w="10036"/>
      </w:tblGrid>
      <w:tr w:rsidR="009E7623" w:rsidRPr="00282151" w14:paraId="23E8BE51" w14:textId="77777777" w:rsidTr="009E7623">
        <w:trPr>
          <w:trHeight w:val="353"/>
        </w:trPr>
        <w:tc>
          <w:tcPr>
            <w:tcW w:w="5000" w:type="pct"/>
            <w:shd w:val="clear" w:color="auto" w:fill="auto"/>
          </w:tcPr>
          <w:p w14:paraId="16F08345" w14:textId="0562B2F0" w:rsidR="009E7623" w:rsidRPr="00282151" w:rsidRDefault="009E7623" w:rsidP="00946381">
            <w:pPr>
              <w:numPr>
                <w:ilvl w:val="0"/>
                <w:numId w:val="6"/>
              </w:numPr>
              <w:spacing w:after="120"/>
              <w:ind w:left="432" w:hanging="288"/>
              <w:rPr>
                <w:szCs w:val="21"/>
              </w:rPr>
            </w:pPr>
            <w:r w:rsidRPr="009D6314">
              <w:rPr>
                <w:b/>
                <w:bCs/>
                <w:szCs w:val="21"/>
              </w:rPr>
              <w:t>Research Intern</w:t>
            </w:r>
            <w:r>
              <w:rPr>
                <w:szCs w:val="21"/>
              </w:rPr>
              <w:t>: Networked System</w:t>
            </w:r>
            <w:r w:rsidR="005E3770">
              <w:rPr>
                <w:szCs w:val="21"/>
              </w:rPr>
              <w:t>s and Protocols</w:t>
            </w:r>
            <w:r>
              <w:rPr>
                <w:szCs w:val="21"/>
              </w:rPr>
              <w:t xml:space="preserve">; </w:t>
            </w:r>
            <w:r w:rsidR="000B48D9">
              <w:rPr>
                <w:szCs w:val="21"/>
              </w:rPr>
              <w:t>Microservice.</w:t>
            </w:r>
          </w:p>
        </w:tc>
      </w:tr>
    </w:tbl>
    <w:p w14:paraId="11AA14EB" w14:textId="54E98416" w:rsidR="00537362" w:rsidRDefault="006326D9" w:rsidP="0076502C">
      <w:pPr>
        <w:pStyle w:val="2"/>
        <w:spacing w:before="0" w:afterLines="25" w:after="78" w:line="0" w:lineRule="atLeast"/>
        <w:rPr>
          <w:rFonts w:ascii="Adobe Caslon Pro Bold" w:eastAsia="宋体" w:hAnsi="Adobe Caslon Pro Bold"/>
          <w:b w:val="0"/>
          <w:sz w:val="28"/>
          <w:szCs w:val="28"/>
          <w:u w:val="single"/>
        </w:rPr>
      </w:pPr>
      <w:r w:rsidRPr="000A0CBC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Education                                                  </w:t>
      </w:r>
      <w:r w:rsidR="000A0CBC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</w:t>
      </w:r>
      <w:r w:rsidR="00533C56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   </w:t>
      </w:r>
      <w:r w:rsidR="002F3A2A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</w:t>
      </w:r>
      <w:r w:rsidR="00CE7154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</w:t>
      </w:r>
      <w:r w:rsidR="000259B5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</w:t>
      </w:r>
      <w:r w:rsidR="00CE7154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</w:t>
      </w:r>
    </w:p>
    <w:tbl>
      <w:tblPr>
        <w:tblW w:w="5045" w:type="pct"/>
        <w:tblInd w:w="-90" w:type="dxa"/>
        <w:tblLook w:val="04A0" w:firstRow="1" w:lastRow="0" w:firstColumn="1" w:lastColumn="0" w:noHBand="0" w:noVBand="1"/>
      </w:tblPr>
      <w:tblGrid>
        <w:gridCol w:w="8344"/>
        <w:gridCol w:w="1827"/>
      </w:tblGrid>
      <w:tr w:rsidR="00B26C05" w:rsidRPr="00282151" w14:paraId="7E95E2B0" w14:textId="77777777" w:rsidTr="00A662A6">
        <w:tc>
          <w:tcPr>
            <w:tcW w:w="4102" w:type="pct"/>
            <w:shd w:val="clear" w:color="auto" w:fill="auto"/>
          </w:tcPr>
          <w:p w14:paraId="44F12E8C" w14:textId="77777777" w:rsidR="00B26C05" w:rsidRPr="00282151" w:rsidRDefault="00B26C05" w:rsidP="00A662A6">
            <w:pPr>
              <w:numPr>
                <w:ilvl w:val="0"/>
                <w:numId w:val="6"/>
              </w:numPr>
              <w:ind w:left="435" w:hanging="294"/>
              <w:rPr>
                <w:szCs w:val="21"/>
              </w:rPr>
            </w:pPr>
            <w:r>
              <w:rPr>
                <w:b/>
                <w:szCs w:val="21"/>
              </w:rPr>
              <w:t>Ph.D.</w:t>
            </w:r>
            <w:r w:rsidRPr="00282151">
              <w:rPr>
                <w:szCs w:val="21"/>
              </w:rPr>
              <w:t xml:space="preserve"> </w:t>
            </w:r>
            <w:r w:rsidR="00086CCA" w:rsidRPr="00086CCA">
              <w:rPr>
                <w:b/>
                <w:bCs/>
                <w:szCs w:val="21"/>
              </w:rPr>
              <w:t>Student</w:t>
            </w:r>
            <w:r w:rsidR="00086CCA">
              <w:rPr>
                <w:szCs w:val="21"/>
              </w:rPr>
              <w:t xml:space="preserve"> </w:t>
            </w:r>
            <w:r w:rsidRPr="00282151">
              <w:rPr>
                <w:szCs w:val="21"/>
              </w:rPr>
              <w:t>in</w:t>
            </w:r>
            <w:r w:rsidRPr="00282151">
              <w:rPr>
                <w:b/>
                <w:szCs w:val="21"/>
              </w:rPr>
              <w:t xml:space="preserve"> Computer Science</w:t>
            </w:r>
            <w:r w:rsidRPr="00282151">
              <w:rPr>
                <w:szCs w:val="21"/>
              </w:rPr>
              <w:tab/>
            </w:r>
            <w:r w:rsidRPr="00282151">
              <w:rPr>
                <w:szCs w:val="21"/>
              </w:rPr>
              <w:tab/>
            </w:r>
            <w:r>
              <w:rPr>
                <w:b/>
                <w:szCs w:val="21"/>
              </w:rPr>
              <w:t>Northwestern</w:t>
            </w:r>
            <w:r w:rsidRPr="00282151">
              <w:rPr>
                <w:b/>
                <w:szCs w:val="21"/>
              </w:rPr>
              <w:t xml:space="preserve"> University</w:t>
            </w:r>
          </w:p>
        </w:tc>
        <w:tc>
          <w:tcPr>
            <w:tcW w:w="898" w:type="pct"/>
            <w:shd w:val="clear" w:color="auto" w:fill="auto"/>
          </w:tcPr>
          <w:p w14:paraId="73938D05" w14:textId="77777777" w:rsidR="00B26C05" w:rsidRPr="00282151" w:rsidRDefault="00B26C05" w:rsidP="000259B5">
            <w:pPr>
              <w:ind w:right="-105"/>
              <w:jc w:val="right"/>
              <w:rPr>
                <w:szCs w:val="21"/>
              </w:rPr>
            </w:pPr>
            <w:r w:rsidRPr="00282151">
              <w:rPr>
                <w:szCs w:val="21"/>
              </w:rPr>
              <w:t>201</w:t>
            </w:r>
            <w:r>
              <w:rPr>
                <w:szCs w:val="21"/>
              </w:rPr>
              <w:t>7</w:t>
            </w:r>
            <w:r w:rsidRPr="00282151">
              <w:rPr>
                <w:szCs w:val="21"/>
              </w:rPr>
              <w:t xml:space="preserve"> – Present</w:t>
            </w:r>
          </w:p>
        </w:tc>
      </w:tr>
    </w:tbl>
    <w:p w14:paraId="57266D1A" w14:textId="173A9198" w:rsidR="00B26C05" w:rsidRDefault="00B26C05" w:rsidP="00B26C05">
      <w:pPr>
        <w:ind w:left="780"/>
      </w:pPr>
      <w:r w:rsidRPr="00282151">
        <w:rPr>
          <w:b/>
        </w:rPr>
        <w:t>GPA</w:t>
      </w:r>
      <w:r w:rsidRPr="00282151">
        <w:t>: 3.</w:t>
      </w:r>
      <w:r w:rsidR="000F4521">
        <w:t>96</w:t>
      </w:r>
      <w:r w:rsidRPr="00282151">
        <w:t>/4.0</w:t>
      </w:r>
    </w:p>
    <w:p w14:paraId="39911C67" w14:textId="765F881E" w:rsidR="000259B5" w:rsidRPr="00282151" w:rsidRDefault="000259B5" w:rsidP="000B48D9">
      <w:pPr>
        <w:ind w:left="778"/>
      </w:pPr>
      <w:r w:rsidRPr="00282151">
        <w:t xml:space="preserve">Prof. </w:t>
      </w:r>
      <w:r>
        <w:t>Yan Chen</w:t>
      </w:r>
      <w:r w:rsidRPr="00282151">
        <w:tab/>
      </w:r>
      <w:r w:rsidRPr="00282151">
        <w:tab/>
      </w:r>
      <w:r w:rsidRPr="00282151">
        <w:tab/>
      </w:r>
      <w:r>
        <w:rPr>
          <w:rFonts w:hint="eastAsia"/>
        </w:rPr>
        <w:t>Area</w:t>
      </w:r>
      <w:r w:rsidRPr="00282151">
        <w:t xml:space="preserve">: </w:t>
      </w:r>
      <w:r>
        <w:t>Networked System, Cellular Network Security</w:t>
      </w:r>
    </w:p>
    <w:tbl>
      <w:tblPr>
        <w:tblW w:w="5045" w:type="pct"/>
        <w:tblInd w:w="-90" w:type="dxa"/>
        <w:tblLook w:val="04A0" w:firstRow="1" w:lastRow="0" w:firstColumn="1" w:lastColumn="0" w:noHBand="0" w:noVBand="1"/>
      </w:tblPr>
      <w:tblGrid>
        <w:gridCol w:w="8344"/>
        <w:gridCol w:w="1827"/>
      </w:tblGrid>
      <w:tr w:rsidR="00E634BB" w:rsidRPr="00282151" w14:paraId="36D1DDDE" w14:textId="77777777" w:rsidTr="00A662A6">
        <w:tc>
          <w:tcPr>
            <w:tcW w:w="4102" w:type="pct"/>
            <w:shd w:val="clear" w:color="auto" w:fill="auto"/>
          </w:tcPr>
          <w:p w14:paraId="7A5C7015" w14:textId="77777777" w:rsidR="00E634BB" w:rsidRPr="00282151" w:rsidRDefault="00086CCA" w:rsidP="00A662A6">
            <w:pPr>
              <w:numPr>
                <w:ilvl w:val="0"/>
                <w:numId w:val="6"/>
              </w:numPr>
              <w:ind w:left="435" w:hanging="294"/>
              <w:rPr>
                <w:szCs w:val="21"/>
              </w:rPr>
            </w:pPr>
            <w:r w:rsidRPr="00282151">
              <w:rPr>
                <w:b/>
                <w:szCs w:val="21"/>
              </w:rPr>
              <w:t>Master’s</w:t>
            </w:r>
            <w:r w:rsidRPr="00332F26">
              <w:rPr>
                <w:bCs/>
                <w:szCs w:val="21"/>
              </w:rPr>
              <w:t xml:space="preserve"> in </w:t>
            </w:r>
            <w:r w:rsidR="00332F26">
              <w:rPr>
                <w:b/>
                <w:szCs w:val="21"/>
              </w:rPr>
              <w:t>C</w:t>
            </w:r>
            <w:r w:rsidRPr="00282151">
              <w:rPr>
                <w:b/>
                <w:szCs w:val="21"/>
              </w:rPr>
              <w:t xml:space="preserve">omputer </w:t>
            </w:r>
            <w:r w:rsidR="00332F26">
              <w:rPr>
                <w:b/>
                <w:szCs w:val="21"/>
              </w:rPr>
              <w:t>S</w:t>
            </w:r>
            <w:r w:rsidRPr="00282151">
              <w:rPr>
                <w:b/>
                <w:szCs w:val="21"/>
              </w:rPr>
              <w:t>cience</w:t>
            </w:r>
            <w:r w:rsidR="00E634BB" w:rsidRPr="00282151">
              <w:rPr>
                <w:szCs w:val="21"/>
              </w:rPr>
              <w:tab/>
            </w:r>
            <w:r w:rsidR="00F2731E" w:rsidRPr="00282151">
              <w:rPr>
                <w:szCs w:val="21"/>
              </w:rPr>
              <w:tab/>
            </w:r>
            <w:r w:rsidRPr="00282151">
              <w:rPr>
                <w:szCs w:val="21"/>
              </w:rPr>
              <w:tab/>
            </w:r>
            <w:r w:rsidR="00E634BB" w:rsidRPr="00282151">
              <w:rPr>
                <w:b/>
                <w:szCs w:val="21"/>
              </w:rPr>
              <w:t>Xi’an Jiaotong University</w:t>
            </w:r>
          </w:p>
        </w:tc>
        <w:tc>
          <w:tcPr>
            <w:tcW w:w="898" w:type="pct"/>
            <w:shd w:val="clear" w:color="auto" w:fill="auto"/>
          </w:tcPr>
          <w:p w14:paraId="4744D5FB" w14:textId="77777777" w:rsidR="00E634BB" w:rsidRPr="00282151" w:rsidRDefault="00E634BB" w:rsidP="000259B5">
            <w:pPr>
              <w:ind w:right="-105"/>
              <w:jc w:val="right"/>
              <w:rPr>
                <w:szCs w:val="21"/>
              </w:rPr>
            </w:pPr>
            <w:r w:rsidRPr="00282151">
              <w:rPr>
                <w:szCs w:val="21"/>
              </w:rPr>
              <w:t xml:space="preserve">2014 – </w:t>
            </w:r>
            <w:r w:rsidR="00B26C05">
              <w:rPr>
                <w:szCs w:val="21"/>
              </w:rPr>
              <w:t>2017</w:t>
            </w:r>
          </w:p>
        </w:tc>
      </w:tr>
    </w:tbl>
    <w:p w14:paraId="2C3965C4" w14:textId="49F5D8A4" w:rsidR="00FE556F" w:rsidRDefault="00FE556F" w:rsidP="00CA1A78">
      <w:pPr>
        <w:ind w:left="780"/>
      </w:pPr>
      <w:r w:rsidRPr="00282151">
        <w:rPr>
          <w:b/>
        </w:rPr>
        <w:t>Rank</w:t>
      </w:r>
      <w:r w:rsidR="009E2EA9" w:rsidRPr="00282151">
        <w:t>:</w:t>
      </w:r>
      <w:r w:rsidR="005A23A8" w:rsidRPr="00282151">
        <w:t xml:space="preserve"> </w:t>
      </w:r>
      <w:r w:rsidR="00A8562D" w:rsidRPr="00282151">
        <w:t>1</w:t>
      </w:r>
      <w:r w:rsidR="00A8562D" w:rsidRPr="00282151">
        <w:rPr>
          <w:vertAlign w:val="superscript"/>
        </w:rPr>
        <w:t>st</w:t>
      </w:r>
      <w:r w:rsidR="006C0D4C" w:rsidRPr="00282151">
        <w:t>/</w:t>
      </w:r>
      <w:proofErr w:type="gramStart"/>
      <w:r w:rsidR="006C0D4C" w:rsidRPr="00282151">
        <w:t>89</w:t>
      </w:r>
      <w:r w:rsidR="007578AB" w:rsidRPr="00282151">
        <w:t xml:space="preserve">  </w:t>
      </w:r>
      <w:r w:rsidRPr="00282151">
        <w:rPr>
          <w:b/>
        </w:rPr>
        <w:t>GPA</w:t>
      </w:r>
      <w:proofErr w:type="gramEnd"/>
      <w:r w:rsidRPr="00282151">
        <w:t>: 3.81/4.0</w:t>
      </w:r>
      <w:r w:rsidR="007578AB" w:rsidRPr="00282151">
        <w:t xml:space="preserve">  </w:t>
      </w:r>
      <w:r w:rsidRPr="00282151">
        <w:rPr>
          <w:b/>
        </w:rPr>
        <w:t>Average</w:t>
      </w:r>
      <w:r w:rsidRPr="00282151">
        <w:t>: 91.7</w:t>
      </w:r>
    </w:p>
    <w:p w14:paraId="7784DB39" w14:textId="59AD72DB" w:rsidR="000259B5" w:rsidRPr="00282151" w:rsidRDefault="000259B5" w:rsidP="000B48D9">
      <w:pPr>
        <w:ind w:left="778"/>
      </w:pPr>
      <w:r w:rsidRPr="00282151">
        <w:t>Prof. Chengchen Hu</w:t>
      </w:r>
      <w:r w:rsidRPr="00282151">
        <w:tab/>
      </w:r>
      <w:r w:rsidRPr="00282151">
        <w:tab/>
      </w:r>
      <w:r>
        <w:rPr>
          <w:rFonts w:hint="eastAsia"/>
        </w:rPr>
        <w:t>Area</w:t>
      </w:r>
      <w:r w:rsidRPr="00282151">
        <w:t>: Software Defined Networking (SDN)</w:t>
      </w:r>
    </w:p>
    <w:tbl>
      <w:tblPr>
        <w:tblW w:w="5045" w:type="pct"/>
        <w:tblInd w:w="-90" w:type="dxa"/>
        <w:tblLook w:val="04A0" w:firstRow="1" w:lastRow="0" w:firstColumn="1" w:lastColumn="0" w:noHBand="0" w:noVBand="1"/>
      </w:tblPr>
      <w:tblGrid>
        <w:gridCol w:w="8344"/>
        <w:gridCol w:w="1827"/>
      </w:tblGrid>
      <w:tr w:rsidR="00E634BB" w:rsidRPr="00282151" w14:paraId="72976FE6" w14:textId="77777777" w:rsidTr="00A662A6">
        <w:tc>
          <w:tcPr>
            <w:tcW w:w="4102" w:type="pct"/>
            <w:shd w:val="clear" w:color="auto" w:fill="auto"/>
          </w:tcPr>
          <w:p w14:paraId="2181BD44" w14:textId="77777777" w:rsidR="00E634BB" w:rsidRPr="00282151" w:rsidRDefault="00E634BB" w:rsidP="00A662A6">
            <w:pPr>
              <w:numPr>
                <w:ilvl w:val="0"/>
                <w:numId w:val="6"/>
              </w:numPr>
              <w:ind w:left="435" w:hanging="294"/>
              <w:rPr>
                <w:szCs w:val="21"/>
              </w:rPr>
            </w:pPr>
            <w:r w:rsidRPr="00282151">
              <w:rPr>
                <w:b/>
              </w:rPr>
              <w:t xml:space="preserve">B.E. </w:t>
            </w:r>
            <w:r w:rsidRPr="00282151">
              <w:t>in</w:t>
            </w:r>
            <w:r w:rsidRPr="00282151">
              <w:rPr>
                <w:b/>
              </w:rPr>
              <w:t xml:space="preserve"> Software Engineering</w:t>
            </w:r>
            <w:r w:rsidRPr="00282151">
              <w:rPr>
                <w:b/>
              </w:rPr>
              <w:tab/>
            </w:r>
            <w:r w:rsidRPr="00282151">
              <w:rPr>
                <w:b/>
              </w:rPr>
              <w:tab/>
            </w:r>
            <w:r w:rsidRPr="00282151">
              <w:rPr>
                <w:b/>
              </w:rPr>
              <w:tab/>
              <w:t>Xi’an Jiaotong University</w:t>
            </w:r>
          </w:p>
        </w:tc>
        <w:tc>
          <w:tcPr>
            <w:tcW w:w="898" w:type="pct"/>
            <w:shd w:val="clear" w:color="auto" w:fill="auto"/>
          </w:tcPr>
          <w:p w14:paraId="09468CE2" w14:textId="77777777" w:rsidR="00E634BB" w:rsidRPr="00282151" w:rsidRDefault="00E634BB" w:rsidP="000259B5">
            <w:pPr>
              <w:ind w:right="-105"/>
              <w:jc w:val="right"/>
              <w:rPr>
                <w:szCs w:val="21"/>
              </w:rPr>
            </w:pPr>
            <w:r w:rsidRPr="00282151">
              <w:t>2010 – 2014</w:t>
            </w:r>
          </w:p>
        </w:tc>
      </w:tr>
    </w:tbl>
    <w:p w14:paraId="36ACB46E" w14:textId="77777777" w:rsidR="005F49C2" w:rsidRPr="00282151" w:rsidRDefault="00145D4E" w:rsidP="00914D48">
      <w:pPr>
        <w:spacing w:after="120"/>
        <w:ind w:left="778"/>
      </w:pPr>
      <w:r w:rsidRPr="00282151">
        <w:rPr>
          <w:b/>
        </w:rPr>
        <w:t>Rank</w:t>
      </w:r>
      <w:r w:rsidRPr="00282151">
        <w:t>: 1</w:t>
      </w:r>
      <w:r w:rsidRPr="00282151">
        <w:rPr>
          <w:vertAlign w:val="superscript"/>
        </w:rPr>
        <w:t>st</w:t>
      </w:r>
      <w:r w:rsidRPr="00282151">
        <w:t>/</w:t>
      </w:r>
      <w:proofErr w:type="gramStart"/>
      <w:r w:rsidRPr="00282151">
        <w:t>78</w:t>
      </w:r>
      <w:r w:rsidR="007578AB" w:rsidRPr="00282151">
        <w:t xml:space="preserve">  </w:t>
      </w:r>
      <w:r w:rsidR="004430D7" w:rsidRPr="00282151">
        <w:rPr>
          <w:b/>
        </w:rPr>
        <w:t>GPA</w:t>
      </w:r>
      <w:proofErr w:type="gramEnd"/>
      <w:r w:rsidR="001A3357" w:rsidRPr="00282151">
        <w:t>: 3.94/4.0</w:t>
      </w:r>
      <w:r w:rsidR="007578AB" w:rsidRPr="00282151">
        <w:t xml:space="preserve">  </w:t>
      </w:r>
      <w:r w:rsidRPr="00282151">
        <w:rPr>
          <w:b/>
        </w:rPr>
        <w:t>Ave</w:t>
      </w:r>
      <w:r w:rsidR="004430D7" w:rsidRPr="00282151">
        <w:rPr>
          <w:b/>
        </w:rPr>
        <w:t>rage</w:t>
      </w:r>
      <w:r w:rsidR="004430D7" w:rsidRPr="00282151">
        <w:t>: 92.4</w:t>
      </w:r>
      <w:r w:rsidR="004430D7" w:rsidRPr="00282151">
        <w:tab/>
      </w:r>
      <w:r w:rsidRPr="00282151">
        <w:t>(in Jun</w:t>
      </w:r>
      <w:r w:rsidR="004430D7" w:rsidRPr="00282151">
        <w:t>ior and Senior year</w:t>
      </w:r>
      <w:r w:rsidRPr="00282151">
        <w:t>)</w:t>
      </w:r>
    </w:p>
    <w:p w14:paraId="33446055" w14:textId="77777777" w:rsidR="000B48D9" w:rsidRPr="006326D9" w:rsidRDefault="000B48D9" w:rsidP="000B48D9">
      <w:pPr>
        <w:pStyle w:val="2"/>
        <w:spacing w:beforeLines="30" w:before="93" w:afterLines="25" w:after="78" w:line="0" w:lineRule="atLeast"/>
        <w:rPr>
          <w:rFonts w:ascii="Adobe Caslon Pro Bold" w:eastAsia="宋体" w:hAnsi="Adobe Caslon Pro Bold"/>
          <w:b w:val="0"/>
          <w:sz w:val="28"/>
          <w:szCs w:val="28"/>
          <w:u w:val="single"/>
        </w:rPr>
      </w:pPr>
      <w:r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Research </w:t>
      </w:r>
      <w:r>
        <w:rPr>
          <w:rFonts w:ascii="Adobe Caslon Pro Bold" w:eastAsia="宋体" w:hAnsi="Adobe Caslon Pro Bold" w:hint="eastAsia"/>
          <w:b w:val="0"/>
          <w:sz w:val="28"/>
          <w:szCs w:val="28"/>
          <w:u w:val="single"/>
        </w:rPr>
        <w:t>Experience</w:t>
      </w:r>
      <w:r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                                                     </w:t>
      </w:r>
    </w:p>
    <w:p w14:paraId="61306DCD" w14:textId="77777777" w:rsidR="000B48D9" w:rsidRDefault="000B48D9" w:rsidP="000B48D9">
      <w:pPr>
        <w:numPr>
          <w:ilvl w:val="0"/>
          <w:numId w:val="6"/>
        </w:numPr>
        <w:ind w:left="426" w:rightChars="-13" w:right="-27" w:hanging="285"/>
      </w:pPr>
      <w:r>
        <w:t>The Vulnerabilities of Emergency Call System in Cellular Network Protocols</w:t>
      </w:r>
      <w:r>
        <w:ptab w:relativeTo="margin" w:alignment="right" w:leader="none"/>
      </w:r>
      <w:r>
        <w:t>2018 - Present</w:t>
      </w:r>
    </w:p>
    <w:p w14:paraId="19F131E8" w14:textId="77777777" w:rsidR="000B48D9" w:rsidRDefault="000B48D9" w:rsidP="000B48D9">
      <w:pPr>
        <w:numPr>
          <w:ilvl w:val="0"/>
          <w:numId w:val="12"/>
        </w:numPr>
        <w:ind w:hanging="213"/>
      </w:pPr>
      <w:r>
        <w:t xml:space="preserve">Using </w:t>
      </w:r>
      <w:r w:rsidRPr="00086CCA">
        <w:rPr>
          <w:b/>
          <w:bCs/>
        </w:rPr>
        <w:t>TLA+</w:t>
      </w:r>
      <w:r>
        <w:t xml:space="preserve"> to formally specify the emergency call system in </w:t>
      </w:r>
      <w:r w:rsidRPr="003950B3">
        <w:rPr>
          <w:b/>
          <w:bCs/>
        </w:rPr>
        <w:t>4G/5G</w:t>
      </w:r>
      <w:r>
        <w:t xml:space="preserve"> cellular network system</w:t>
      </w:r>
    </w:p>
    <w:p w14:paraId="5514625A" w14:textId="77777777" w:rsidR="000B48D9" w:rsidRDefault="000B48D9" w:rsidP="000B48D9">
      <w:pPr>
        <w:numPr>
          <w:ilvl w:val="0"/>
          <w:numId w:val="12"/>
        </w:numPr>
        <w:ind w:hanging="213"/>
      </w:pPr>
      <w:r>
        <w:t xml:space="preserve">Discovering serious </w:t>
      </w:r>
      <w:r w:rsidRPr="00733BFB">
        <w:rPr>
          <w:b/>
          <w:bCs/>
        </w:rPr>
        <w:t>security issues</w:t>
      </w:r>
      <w:r>
        <w:t xml:space="preserve"> in deployed emergency call system in real-world carriers</w:t>
      </w:r>
    </w:p>
    <w:p w14:paraId="0A0E0511" w14:textId="77777777" w:rsidR="000B48D9" w:rsidRPr="000F4521" w:rsidRDefault="000B48D9" w:rsidP="000B48D9">
      <w:pPr>
        <w:numPr>
          <w:ilvl w:val="0"/>
          <w:numId w:val="12"/>
        </w:numPr>
        <w:ind w:hanging="213"/>
      </w:pPr>
      <w:r>
        <w:t xml:space="preserve">Building a </w:t>
      </w:r>
      <w:r w:rsidRPr="00B37BA9">
        <w:rPr>
          <w:b/>
          <w:bCs/>
        </w:rPr>
        <w:t>complete cellular network testbed</w:t>
      </w:r>
    </w:p>
    <w:p w14:paraId="56E52601" w14:textId="77777777" w:rsidR="000B48D9" w:rsidRDefault="000B48D9" w:rsidP="000B48D9">
      <w:pPr>
        <w:numPr>
          <w:ilvl w:val="0"/>
          <w:numId w:val="12"/>
        </w:numPr>
        <w:spacing w:after="120"/>
        <w:ind w:left="778" w:hanging="216"/>
      </w:pPr>
      <w:r>
        <w:t xml:space="preserve">Designing </w:t>
      </w:r>
      <w:r w:rsidRPr="003950B3">
        <w:rPr>
          <w:b/>
          <w:bCs/>
        </w:rPr>
        <w:t>inductive generalization algorithm</w:t>
      </w:r>
      <w:r>
        <w:rPr>
          <w:b/>
          <w:bCs/>
        </w:rPr>
        <w:t>s</w:t>
      </w:r>
      <w:r>
        <w:t xml:space="preserve"> to generate fixing solutions</w:t>
      </w:r>
    </w:p>
    <w:p w14:paraId="2FEFE37C" w14:textId="77777777" w:rsidR="000B48D9" w:rsidRDefault="000B48D9" w:rsidP="000B48D9">
      <w:pPr>
        <w:numPr>
          <w:ilvl w:val="0"/>
          <w:numId w:val="6"/>
        </w:numPr>
        <w:ind w:left="426" w:rightChars="-13" w:right="-27" w:hanging="285"/>
      </w:pPr>
      <w:r>
        <w:t>Automatically Specifying and Verifying Network Protocols</w:t>
      </w:r>
      <w:r>
        <w:ptab w:relativeTo="margin" w:alignment="right" w:leader="none"/>
      </w:r>
      <w:r>
        <w:t>2018 - Present</w:t>
      </w:r>
    </w:p>
    <w:p w14:paraId="20F6CDD6" w14:textId="77777777" w:rsidR="000B48D9" w:rsidRDefault="000B48D9" w:rsidP="000B48D9">
      <w:pPr>
        <w:numPr>
          <w:ilvl w:val="0"/>
          <w:numId w:val="12"/>
        </w:numPr>
        <w:ind w:hanging="213"/>
      </w:pPr>
      <w:r>
        <w:t>Specifying natural language documented protocols to formal models for security checking is hard</w:t>
      </w:r>
    </w:p>
    <w:p w14:paraId="374350A7" w14:textId="77777777" w:rsidR="000B48D9" w:rsidRDefault="000B48D9" w:rsidP="000B48D9">
      <w:pPr>
        <w:numPr>
          <w:ilvl w:val="0"/>
          <w:numId w:val="12"/>
        </w:numPr>
        <w:ind w:hanging="213"/>
      </w:pPr>
      <w:r>
        <w:t>Working on automated translat</w:t>
      </w:r>
      <w:r>
        <w:rPr>
          <w:rFonts w:hint="eastAsia"/>
        </w:rPr>
        <w:t>ing</w:t>
      </w:r>
      <w:r>
        <w:t xml:space="preserve"> implementation to CFA for verifying the correctness of protocols</w:t>
      </w:r>
    </w:p>
    <w:p w14:paraId="2C79DC34" w14:textId="77777777" w:rsidR="000B48D9" w:rsidRDefault="000B48D9" w:rsidP="000B48D9">
      <w:pPr>
        <w:numPr>
          <w:ilvl w:val="0"/>
          <w:numId w:val="12"/>
        </w:numPr>
        <w:spacing w:after="120"/>
        <w:ind w:left="778" w:hanging="216"/>
      </w:pPr>
      <w:r>
        <w:t>Applying CEGAR to efficiently inspects cellular network protocols in large scale</w:t>
      </w:r>
    </w:p>
    <w:p w14:paraId="5A017FF2" w14:textId="77777777" w:rsidR="000B48D9" w:rsidRDefault="000B48D9" w:rsidP="000B48D9">
      <w:pPr>
        <w:numPr>
          <w:ilvl w:val="0"/>
          <w:numId w:val="6"/>
        </w:numPr>
        <w:ind w:left="426" w:rightChars="-13" w:right="-27" w:hanging="285"/>
      </w:pPr>
      <w:r>
        <w:t xml:space="preserve">Generic Security Policy Enforcement System for </w:t>
      </w:r>
      <w:r w:rsidRPr="0080661B">
        <w:rPr>
          <w:b/>
          <w:bCs/>
        </w:rPr>
        <w:t>SDN-based Cloud</w:t>
      </w:r>
      <w:r>
        <w:ptab w:relativeTo="margin" w:alignment="right" w:leader="none"/>
      </w:r>
      <w:r>
        <w:t>2017</w:t>
      </w:r>
      <w:r w:rsidRPr="00282151">
        <w:t xml:space="preserve"> – </w:t>
      </w:r>
      <w:r>
        <w:t>2018</w:t>
      </w:r>
    </w:p>
    <w:p w14:paraId="06964494" w14:textId="77777777" w:rsidR="000B48D9" w:rsidRDefault="000B48D9" w:rsidP="000B48D9">
      <w:pPr>
        <w:numPr>
          <w:ilvl w:val="0"/>
          <w:numId w:val="12"/>
        </w:numPr>
        <w:ind w:hanging="213"/>
      </w:pPr>
      <w:r>
        <w:t xml:space="preserve">Designed a </w:t>
      </w:r>
      <w:r w:rsidRPr="0080661B">
        <w:rPr>
          <w:b/>
          <w:bCs/>
        </w:rPr>
        <w:t>policy language</w:t>
      </w:r>
      <w:r>
        <w:t xml:space="preserve"> for resource protection and management of SDN-based Cloud</w:t>
      </w:r>
    </w:p>
    <w:p w14:paraId="4DD19730" w14:textId="77777777" w:rsidR="000B48D9" w:rsidRDefault="000B48D9" w:rsidP="000B48D9">
      <w:pPr>
        <w:numPr>
          <w:ilvl w:val="0"/>
          <w:numId w:val="12"/>
        </w:numPr>
        <w:spacing w:after="120"/>
        <w:ind w:left="778" w:hanging="216"/>
      </w:pPr>
      <w:r>
        <w:t xml:space="preserve">Implemented in </w:t>
      </w:r>
      <w:r w:rsidRPr="0080661B">
        <w:rPr>
          <w:b/>
          <w:bCs/>
        </w:rPr>
        <w:t>OpenDaylight</w:t>
      </w:r>
      <w:r>
        <w:t xml:space="preserve"> controller, and deployed on </w:t>
      </w:r>
      <w:r w:rsidRPr="0080661B">
        <w:rPr>
          <w:b/>
          <w:bCs/>
        </w:rPr>
        <w:t>OpenStack</w:t>
      </w:r>
    </w:p>
    <w:p w14:paraId="7CA1F9D4" w14:textId="77777777" w:rsidR="000B48D9" w:rsidRDefault="000B48D9" w:rsidP="000B48D9">
      <w:pPr>
        <w:numPr>
          <w:ilvl w:val="0"/>
          <w:numId w:val="6"/>
        </w:numPr>
        <w:ind w:left="426" w:rightChars="-13" w:right="-27" w:hanging="285"/>
      </w:pPr>
      <w:r>
        <w:t xml:space="preserve">Routing Policy for Solving Reactive Model Overhead of </w:t>
      </w:r>
      <w:r w:rsidRPr="0080661B">
        <w:rPr>
          <w:b/>
          <w:bCs/>
        </w:rPr>
        <w:t>Software Defined Networks</w:t>
      </w:r>
      <w:r>
        <w:ptab w:relativeTo="margin" w:alignment="right" w:leader="none"/>
      </w:r>
      <w:r>
        <w:t>2016</w:t>
      </w:r>
      <w:r w:rsidRPr="00282151">
        <w:t xml:space="preserve"> – </w:t>
      </w:r>
      <w:r>
        <w:t>2017</w:t>
      </w:r>
    </w:p>
    <w:p w14:paraId="6CFA41B5" w14:textId="77777777" w:rsidR="000B48D9" w:rsidRDefault="000B48D9" w:rsidP="000B48D9">
      <w:pPr>
        <w:numPr>
          <w:ilvl w:val="0"/>
          <w:numId w:val="12"/>
        </w:numPr>
        <w:ind w:hanging="213"/>
      </w:pPr>
      <w:r>
        <w:t xml:space="preserve">Proposed a </w:t>
      </w:r>
      <w:r w:rsidRPr="009E3F91">
        <w:rPr>
          <w:b/>
          <w:bCs/>
        </w:rPr>
        <w:t>routing policy</w:t>
      </w:r>
      <w:r>
        <w:t xml:space="preserve"> to reduce the control channel bandwidth consumption up to 80%</w:t>
      </w:r>
    </w:p>
    <w:p w14:paraId="57B7BB28" w14:textId="77777777" w:rsidR="000B48D9" w:rsidRDefault="000B48D9" w:rsidP="000B48D9">
      <w:pPr>
        <w:numPr>
          <w:ilvl w:val="0"/>
          <w:numId w:val="12"/>
        </w:numPr>
        <w:spacing w:after="120"/>
        <w:ind w:left="778" w:hanging="216"/>
      </w:pPr>
      <w:r>
        <w:t xml:space="preserve">Implemented in </w:t>
      </w:r>
      <w:r w:rsidRPr="009E3F91">
        <w:rPr>
          <w:b/>
          <w:bCs/>
        </w:rPr>
        <w:t>Floodlight</w:t>
      </w:r>
      <w:r>
        <w:t xml:space="preserve"> controller u</w:t>
      </w:r>
      <w:r>
        <w:rPr>
          <w:rFonts w:hint="eastAsia"/>
        </w:rPr>
        <w:t>nder</w:t>
      </w:r>
      <w:r>
        <w:t xml:space="preserve"> </w:t>
      </w:r>
      <w:r w:rsidRPr="009E3F91">
        <w:rPr>
          <w:b/>
          <w:bCs/>
        </w:rPr>
        <w:t>OpenFlow</w:t>
      </w:r>
      <w:r>
        <w:t xml:space="preserve"> and evaluated in </w:t>
      </w:r>
      <w:r w:rsidRPr="009E3F91">
        <w:rPr>
          <w:b/>
          <w:bCs/>
        </w:rPr>
        <w:t>Open vSwitch</w:t>
      </w:r>
      <w:r>
        <w:t xml:space="preserve"> on real trace</w:t>
      </w:r>
    </w:p>
    <w:p w14:paraId="67DFA292" w14:textId="49259680" w:rsidR="009F090C" w:rsidRDefault="00657597" w:rsidP="0076502C">
      <w:pPr>
        <w:pStyle w:val="2"/>
        <w:spacing w:beforeLines="30" w:before="93" w:afterLines="25" w:after="78" w:line="0" w:lineRule="atLeast"/>
        <w:rPr>
          <w:rFonts w:ascii="Adobe Caslon Pro Bold" w:eastAsia="宋体" w:hAnsi="Adobe Caslon Pro Bold"/>
          <w:b w:val="0"/>
          <w:sz w:val="28"/>
          <w:szCs w:val="28"/>
          <w:u w:val="single"/>
        </w:rPr>
      </w:pPr>
      <w:r>
        <w:rPr>
          <w:rFonts w:ascii="Adobe Caslon Pro Bold" w:eastAsia="宋体" w:hAnsi="Adobe Caslon Pro Bold"/>
          <w:b w:val="0"/>
          <w:sz w:val="28"/>
          <w:szCs w:val="28"/>
          <w:u w:val="single"/>
        </w:rPr>
        <w:t>Publications</w:t>
      </w:r>
      <w:r w:rsidR="009F090C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                  </w:t>
      </w:r>
      <w:r w:rsidR="002950C7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                          </w:t>
      </w:r>
      <w:r w:rsidR="00CE7154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</w:t>
      </w:r>
      <w:r w:rsidR="006903E7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    </w:t>
      </w:r>
      <w:r w:rsidR="002950C7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</w:t>
      </w:r>
      <w:r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</w:t>
      </w:r>
    </w:p>
    <w:p w14:paraId="7D87C2C1" w14:textId="10C92A59" w:rsidR="004737AD" w:rsidRPr="004737AD" w:rsidRDefault="00DC3181" w:rsidP="004737AD">
      <w:pPr>
        <w:numPr>
          <w:ilvl w:val="0"/>
          <w:numId w:val="6"/>
        </w:numPr>
        <w:ind w:left="426" w:rightChars="-13" w:right="-27" w:hanging="285"/>
        <w:rPr>
          <w:i/>
          <w:iCs/>
        </w:rPr>
      </w:pPr>
      <w:proofErr w:type="spellStart"/>
      <w:r w:rsidRPr="00DC3181">
        <w:rPr>
          <w:i/>
          <w:iCs/>
        </w:rPr>
        <w:t>CellScope</w:t>
      </w:r>
      <w:proofErr w:type="spellEnd"/>
      <w:r w:rsidRPr="00DC3181">
        <w:rPr>
          <w:i/>
          <w:iCs/>
        </w:rPr>
        <w:t>: Automatically Specifying and Verifying Cellular Network Protocols</w:t>
      </w:r>
    </w:p>
    <w:p w14:paraId="48B7338A" w14:textId="724AF32C" w:rsidR="004737AD" w:rsidRDefault="004737AD" w:rsidP="004737AD">
      <w:pPr>
        <w:ind w:left="426" w:rightChars="-13" w:right="-27"/>
      </w:pPr>
      <w:proofErr w:type="spellStart"/>
      <w:r>
        <w:rPr>
          <w:rFonts w:hint="eastAsia"/>
        </w:rPr>
        <w:t>Yinbo</w:t>
      </w:r>
      <w:proofErr w:type="spellEnd"/>
      <w:r>
        <w:t xml:space="preserve"> </w:t>
      </w:r>
      <w:r>
        <w:rPr>
          <w:rFonts w:hint="eastAsia"/>
        </w:rPr>
        <w:t>Yu</w:t>
      </w:r>
      <w:r w:rsidRPr="00E61F3E">
        <w:t xml:space="preserve">, </w:t>
      </w:r>
      <w:r>
        <w:t xml:space="preserve">You Li, </w:t>
      </w:r>
      <w:r w:rsidRPr="004737AD">
        <w:t>Kaiyu Hou</w:t>
      </w:r>
      <w:r>
        <w:t>,</w:t>
      </w:r>
      <w:r w:rsidRPr="00E61F3E">
        <w:t xml:space="preserve"> </w:t>
      </w:r>
      <w:r w:rsidRPr="004737AD">
        <w:t xml:space="preserve">Yan Chen, Hai Zhou, </w:t>
      </w:r>
      <w:proofErr w:type="spellStart"/>
      <w:r w:rsidRPr="004737AD">
        <w:t>Jianfeng</w:t>
      </w:r>
      <w:proofErr w:type="spellEnd"/>
      <w:r w:rsidRPr="004737AD">
        <w:t xml:space="preserve"> Yang</w:t>
      </w:r>
    </w:p>
    <w:p w14:paraId="665C4CA6" w14:textId="4F096623" w:rsidR="004737AD" w:rsidRDefault="004737AD" w:rsidP="00DC3181">
      <w:pPr>
        <w:spacing w:after="120"/>
        <w:ind w:left="432" w:rightChars="-13" w:right="-27"/>
      </w:pPr>
      <w:r w:rsidRPr="004737AD">
        <w:t>ACM Special Interest Group on Data Communication (SIGCOMM, Poster)</w:t>
      </w:r>
      <w:r w:rsidR="00931CCE" w:rsidRPr="00931CCE">
        <w:t>,</w:t>
      </w:r>
      <w:r w:rsidR="00980755" w:rsidRPr="00931CCE">
        <w:t xml:space="preserve"> </w:t>
      </w:r>
      <w:r w:rsidR="00980755" w:rsidRPr="006903E7">
        <w:t>201</w:t>
      </w:r>
      <w:r w:rsidR="00980755">
        <w:t>9</w:t>
      </w:r>
    </w:p>
    <w:p w14:paraId="462FDE24" w14:textId="5A7AA6F6" w:rsidR="00B6701A" w:rsidRPr="004737AD" w:rsidRDefault="00391032" w:rsidP="00B6701A">
      <w:pPr>
        <w:numPr>
          <w:ilvl w:val="0"/>
          <w:numId w:val="6"/>
        </w:numPr>
        <w:ind w:left="426" w:rightChars="-13" w:right="-27" w:hanging="285"/>
        <w:rPr>
          <w:i/>
          <w:iCs/>
        </w:rPr>
      </w:pPr>
      <w:r w:rsidRPr="00391032">
        <w:rPr>
          <w:i/>
          <w:iCs/>
        </w:rPr>
        <w:t>A Lightweight Policy Enforcement System for Resource Protection and Management in the SDN-based Cloud</w:t>
      </w:r>
    </w:p>
    <w:p w14:paraId="3569E4EB" w14:textId="444ABAB9" w:rsidR="00B6701A" w:rsidRDefault="008C68B9" w:rsidP="00B6701A">
      <w:pPr>
        <w:ind w:left="426" w:rightChars="-13" w:right="-27"/>
      </w:pPr>
      <w:r w:rsidRPr="008C68B9">
        <w:lastRenderedPageBreak/>
        <w:t xml:space="preserve">Xue </w:t>
      </w:r>
      <w:proofErr w:type="spellStart"/>
      <w:r w:rsidRPr="008C68B9">
        <w:t>Leng</w:t>
      </w:r>
      <w:proofErr w:type="spellEnd"/>
      <w:r w:rsidRPr="008C68B9">
        <w:t xml:space="preserve">, Kaiyu Hou, Yan Chen, Kai Bu, </w:t>
      </w:r>
      <w:proofErr w:type="spellStart"/>
      <w:r w:rsidRPr="008C68B9">
        <w:t>Libin</w:t>
      </w:r>
      <w:proofErr w:type="spellEnd"/>
      <w:r w:rsidRPr="008C68B9">
        <w:t xml:space="preserve"> Song, You Li</w:t>
      </w:r>
    </w:p>
    <w:p w14:paraId="3AC22C72" w14:textId="22174DAE" w:rsidR="00B6701A" w:rsidRDefault="008C68B9" w:rsidP="00411AB6">
      <w:pPr>
        <w:spacing w:after="120"/>
        <w:ind w:left="432" w:rightChars="-13" w:right="-27"/>
      </w:pPr>
      <w:r>
        <w:t>Computer Networks</w:t>
      </w:r>
      <w:r w:rsidR="00931CCE" w:rsidRPr="00931CCE">
        <w:t>,</w:t>
      </w:r>
      <w:r w:rsidR="00931CCE">
        <w:rPr>
          <w:i/>
          <w:iCs/>
        </w:rPr>
        <w:t xml:space="preserve"> </w:t>
      </w:r>
      <w:r>
        <w:t xml:space="preserve">Elsevier, </w:t>
      </w:r>
      <w:r w:rsidR="00993945" w:rsidRPr="006903E7">
        <w:t>201</w:t>
      </w:r>
      <w:r w:rsidR="00993945">
        <w:t>9</w:t>
      </w:r>
    </w:p>
    <w:p w14:paraId="27241953" w14:textId="136DE737" w:rsidR="00D756B5" w:rsidRPr="004737AD" w:rsidRDefault="0062503A" w:rsidP="00D756B5">
      <w:pPr>
        <w:numPr>
          <w:ilvl w:val="0"/>
          <w:numId w:val="6"/>
        </w:numPr>
        <w:ind w:left="426" w:rightChars="-13" w:right="-27" w:hanging="285"/>
        <w:rPr>
          <w:i/>
          <w:iCs/>
        </w:rPr>
      </w:pPr>
      <w:r w:rsidRPr="0062503A">
        <w:rPr>
          <w:i/>
          <w:iCs/>
        </w:rPr>
        <w:t>COIN: A fast packet inspection method over compressed traffic</w:t>
      </w:r>
    </w:p>
    <w:p w14:paraId="2EEC4511" w14:textId="7216C037" w:rsidR="00D756B5" w:rsidRDefault="0062503A" w:rsidP="00D756B5">
      <w:pPr>
        <w:ind w:left="426" w:rightChars="-13" w:right="-27"/>
      </w:pPr>
      <w:proofErr w:type="spellStart"/>
      <w:r w:rsidRPr="0062503A">
        <w:t>Xiuwen</w:t>
      </w:r>
      <w:proofErr w:type="spellEnd"/>
      <w:r w:rsidRPr="0062503A">
        <w:t xml:space="preserve"> Sun, Hao Li, Dan Zhao, </w:t>
      </w:r>
      <w:proofErr w:type="spellStart"/>
      <w:r w:rsidRPr="0062503A">
        <w:t>Xingxing</w:t>
      </w:r>
      <w:proofErr w:type="spellEnd"/>
      <w:r w:rsidRPr="0062503A">
        <w:t xml:space="preserve"> Lu, Kaiyu Hou, Chengchen Hu</w:t>
      </w:r>
    </w:p>
    <w:p w14:paraId="392274B1" w14:textId="329BDBD5" w:rsidR="00D756B5" w:rsidRDefault="0062503A" w:rsidP="00D756B5">
      <w:pPr>
        <w:spacing w:after="120"/>
        <w:ind w:left="432" w:rightChars="-13" w:right="-27"/>
      </w:pPr>
      <w:r w:rsidRPr="0062503A">
        <w:t>Journal of Network and Computer Applications</w:t>
      </w:r>
      <w:r w:rsidR="00D756B5">
        <w:t xml:space="preserve">, </w:t>
      </w:r>
      <w:r>
        <w:t xml:space="preserve">Elsevier, </w:t>
      </w:r>
      <w:r w:rsidR="00D756B5" w:rsidRPr="006903E7">
        <w:t>201</w:t>
      </w:r>
      <w:r w:rsidR="00D756B5">
        <w:t>9</w:t>
      </w:r>
    </w:p>
    <w:p w14:paraId="7D434E94" w14:textId="669DF8CC" w:rsidR="006507CD" w:rsidRPr="004737AD" w:rsidRDefault="006507CD" w:rsidP="006507CD">
      <w:pPr>
        <w:numPr>
          <w:ilvl w:val="0"/>
          <w:numId w:val="6"/>
        </w:numPr>
        <w:ind w:left="426" w:rightChars="-13" w:right="-27" w:hanging="285"/>
        <w:rPr>
          <w:i/>
          <w:iCs/>
        </w:rPr>
      </w:pPr>
      <w:r w:rsidRPr="006507CD">
        <w:rPr>
          <w:i/>
          <w:iCs/>
        </w:rPr>
        <w:t xml:space="preserve">SDNKeeper: Lightweight </w:t>
      </w:r>
      <w:proofErr w:type="spellStart"/>
      <w:r w:rsidRPr="006507CD">
        <w:rPr>
          <w:i/>
          <w:iCs/>
        </w:rPr>
        <w:t>Recource</w:t>
      </w:r>
      <w:proofErr w:type="spellEnd"/>
      <w:r w:rsidRPr="006507CD">
        <w:rPr>
          <w:i/>
          <w:iCs/>
        </w:rPr>
        <w:t xml:space="preserve"> Protection and Management System for SDN-based Cloud </w:t>
      </w:r>
    </w:p>
    <w:p w14:paraId="1A2A87A4" w14:textId="62DCD85B" w:rsidR="006507CD" w:rsidRDefault="006507CD" w:rsidP="006507CD">
      <w:pPr>
        <w:ind w:left="426" w:rightChars="-13" w:right="-27"/>
      </w:pPr>
      <w:r w:rsidRPr="006507CD">
        <w:t xml:space="preserve">Xue </w:t>
      </w:r>
      <w:proofErr w:type="spellStart"/>
      <w:r w:rsidRPr="006507CD">
        <w:t>Leng</w:t>
      </w:r>
      <w:proofErr w:type="spellEnd"/>
      <w:r w:rsidRPr="006507CD">
        <w:t xml:space="preserve">, Kaiyu Hou, Yan Chen, Kai Bu, </w:t>
      </w:r>
      <w:proofErr w:type="spellStart"/>
      <w:r w:rsidRPr="006507CD">
        <w:t>Libin</w:t>
      </w:r>
      <w:proofErr w:type="spellEnd"/>
      <w:r w:rsidRPr="006507CD">
        <w:t xml:space="preserve"> Song</w:t>
      </w:r>
    </w:p>
    <w:p w14:paraId="6CA26C6D" w14:textId="129D9170" w:rsidR="006507CD" w:rsidRDefault="006507CD" w:rsidP="006507CD">
      <w:pPr>
        <w:spacing w:after="120"/>
        <w:ind w:left="432" w:rightChars="-13" w:right="-27"/>
      </w:pPr>
      <w:r w:rsidRPr="006507CD">
        <w:t>IEEE/ACM 26th International Symposium on Quality of Service (</w:t>
      </w:r>
      <w:proofErr w:type="spellStart"/>
      <w:r w:rsidRPr="006507CD">
        <w:t>IWQoS</w:t>
      </w:r>
      <w:proofErr w:type="spellEnd"/>
      <w:r w:rsidRPr="006507CD">
        <w:t>), 2018</w:t>
      </w:r>
    </w:p>
    <w:p w14:paraId="28A8617F" w14:textId="3416BE66" w:rsidR="001E6E79" w:rsidRPr="004737AD" w:rsidRDefault="001E6E79" w:rsidP="001E6E79">
      <w:pPr>
        <w:numPr>
          <w:ilvl w:val="0"/>
          <w:numId w:val="6"/>
        </w:numPr>
        <w:ind w:left="426" w:rightChars="-13" w:right="-27" w:hanging="285"/>
        <w:rPr>
          <w:i/>
          <w:iCs/>
        </w:rPr>
      </w:pPr>
      <w:r w:rsidRPr="001E6E79">
        <w:rPr>
          <w:i/>
          <w:iCs/>
        </w:rPr>
        <w:t>SoftRing: Taming the reactive model for software defined networks</w:t>
      </w:r>
    </w:p>
    <w:p w14:paraId="5EB0FD55" w14:textId="3D081D84" w:rsidR="001E6E79" w:rsidRDefault="001E6E79" w:rsidP="001E6E79">
      <w:pPr>
        <w:ind w:left="426" w:rightChars="-13" w:right="-27"/>
      </w:pPr>
      <w:r w:rsidRPr="001E6E79">
        <w:t xml:space="preserve">Chengchen Hu, Kaiyu Hou, Hao Li, </w:t>
      </w:r>
      <w:proofErr w:type="spellStart"/>
      <w:r w:rsidRPr="001E6E79">
        <w:t>Ruilong</w:t>
      </w:r>
      <w:proofErr w:type="spellEnd"/>
      <w:r w:rsidRPr="001E6E79">
        <w:t xml:space="preserve"> Wang, Peng Zheng, Peng Zhang, </w:t>
      </w:r>
      <w:proofErr w:type="spellStart"/>
      <w:r w:rsidRPr="001E6E79">
        <w:t>Huanzhao</w:t>
      </w:r>
      <w:proofErr w:type="spellEnd"/>
      <w:r w:rsidRPr="001E6E79">
        <w:t xml:space="preserve"> Wang</w:t>
      </w:r>
    </w:p>
    <w:p w14:paraId="46F3888F" w14:textId="3DA8EDDD" w:rsidR="001E6E79" w:rsidRDefault="001E6E79" w:rsidP="001E6E79">
      <w:pPr>
        <w:spacing w:after="120"/>
        <w:ind w:left="432" w:rightChars="-13" w:right="-27"/>
      </w:pPr>
      <w:r w:rsidRPr="001E6E79">
        <w:t>IEEE 25th International Conference on Network Protocols (ICNP), 2017</w:t>
      </w:r>
    </w:p>
    <w:p w14:paraId="40AE701E" w14:textId="204C5A1C" w:rsidR="00BA5F95" w:rsidRPr="004737AD" w:rsidRDefault="00BA5F95" w:rsidP="00BA5F95">
      <w:pPr>
        <w:numPr>
          <w:ilvl w:val="0"/>
          <w:numId w:val="6"/>
        </w:numPr>
        <w:ind w:left="426" w:rightChars="-13" w:right="-27" w:hanging="285"/>
        <w:rPr>
          <w:i/>
          <w:iCs/>
        </w:rPr>
      </w:pPr>
      <w:r w:rsidRPr="00BA5F95">
        <w:rPr>
          <w:i/>
          <w:iCs/>
        </w:rPr>
        <w:t>Towards A Fast Packet Inspection over Compressed HTTP Traffic</w:t>
      </w:r>
    </w:p>
    <w:p w14:paraId="7F1001EA" w14:textId="5D0272E3" w:rsidR="00BA5F95" w:rsidRDefault="00BA5F95" w:rsidP="00BA5F95">
      <w:pPr>
        <w:ind w:left="426" w:rightChars="-13" w:right="-27"/>
      </w:pPr>
      <w:proofErr w:type="spellStart"/>
      <w:r w:rsidRPr="00BA5F95">
        <w:t>Xiuwen</w:t>
      </w:r>
      <w:proofErr w:type="spellEnd"/>
      <w:r w:rsidRPr="00BA5F95">
        <w:t xml:space="preserve"> Sun, Kaiyu Hou, Hao Li, Chengchen Hu</w:t>
      </w:r>
    </w:p>
    <w:p w14:paraId="2426781A" w14:textId="7B5CD643" w:rsidR="00BA5F95" w:rsidRDefault="00BA5F95" w:rsidP="00BA5F95">
      <w:pPr>
        <w:spacing w:after="120"/>
        <w:ind w:left="432" w:rightChars="-13" w:right="-27"/>
      </w:pPr>
      <w:r w:rsidRPr="00BA5F95">
        <w:t>IEEE/ACM 25th International Symposium on Quality of Service (</w:t>
      </w:r>
      <w:proofErr w:type="spellStart"/>
      <w:r w:rsidRPr="00BA5F95">
        <w:t>IWQoS</w:t>
      </w:r>
      <w:proofErr w:type="spellEnd"/>
      <w:r w:rsidRPr="00BA5F95">
        <w:t>), 2017</w:t>
      </w:r>
    </w:p>
    <w:p w14:paraId="3B81616F" w14:textId="5609E13C" w:rsidR="00AB5720" w:rsidRDefault="00A9734C" w:rsidP="00AB5720">
      <w:pPr>
        <w:pStyle w:val="2"/>
        <w:spacing w:beforeLines="30" w:before="93" w:afterLines="25" w:after="78" w:line="0" w:lineRule="atLeast"/>
        <w:rPr>
          <w:rFonts w:ascii="Adobe Caslon Pro Bold" w:eastAsia="宋体" w:hAnsi="Adobe Caslon Pro Bold"/>
          <w:b w:val="0"/>
          <w:sz w:val="28"/>
          <w:szCs w:val="28"/>
          <w:u w:val="single"/>
        </w:rPr>
      </w:pPr>
      <w:r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Experiences </w:t>
      </w:r>
      <w:r w:rsidR="00AB5720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                                                          </w:t>
      </w:r>
    </w:p>
    <w:p w14:paraId="028FA14C" w14:textId="0626AA4E" w:rsidR="00A9734C" w:rsidRDefault="00A9734C" w:rsidP="00A9734C">
      <w:pPr>
        <w:numPr>
          <w:ilvl w:val="0"/>
          <w:numId w:val="6"/>
        </w:numPr>
        <w:ind w:left="426" w:rightChars="-13" w:right="-27" w:hanging="285"/>
      </w:pPr>
      <w:r w:rsidRPr="00A9734C">
        <w:rPr>
          <w:b/>
          <w:bCs/>
        </w:rPr>
        <w:t>Reviewer</w:t>
      </w:r>
      <w:r w:rsidR="000B48D9">
        <w:rPr>
          <w:b/>
          <w:bCs/>
        </w:rPr>
        <w:t>/Sub-reviewer</w:t>
      </w:r>
      <w:r>
        <w:t xml:space="preserve"> of</w:t>
      </w:r>
    </w:p>
    <w:p w14:paraId="5B2B8745" w14:textId="4BF41B1A" w:rsidR="00A9734C" w:rsidRDefault="00124A0D" w:rsidP="00A9734C">
      <w:pPr>
        <w:numPr>
          <w:ilvl w:val="0"/>
          <w:numId w:val="12"/>
        </w:numPr>
        <w:ind w:hanging="213"/>
      </w:pPr>
      <w:r>
        <w:t>ACM Conference on Computer and Communications Security (CCS)</w:t>
      </w:r>
      <w:r w:rsidRPr="00124A0D">
        <w:t xml:space="preserve"> </w:t>
      </w:r>
      <w:r>
        <w:ptab w:relativeTo="margin" w:alignment="right" w:leader="none"/>
      </w:r>
      <w:r>
        <w:t>2018, 2019</w:t>
      </w:r>
    </w:p>
    <w:p w14:paraId="50477949" w14:textId="0D4BAF3C" w:rsidR="003B58A3" w:rsidRDefault="003B58A3" w:rsidP="00A9734C">
      <w:pPr>
        <w:numPr>
          <w:ilvl w:val="0"/>
          <w:numId w:val="12"/>
        </w:numPr>
        <w:ind w:hanging="213"/>
      </w:pPr>
      <w:r>
        <w:t>IEEE International Conference on Distributed Computing Systems (ICDCS)</w:t>
      </w:r>
      <w:r>
        <w:ptab w:relativeTo="margin" w:alignment="right" w:leader="none"/>
      </w:r>
      <w:r>
        <w:t>2018</w:t>
      </w:r>
    </w:p>
    <w:p w14:paraId="2FF157C8" w14:textId="1F9B0DC5" w:rsidR="00A9734C" w:rsidRDefault="00A9734C" w:rsidP="00FE51C1">
      <w:pPr>
        <w:numPr>
          <w:ilvl w:val="0"/>
          <w:numId w:val="12"/>
        </w:numPr>
        <w:spacing w:after="120"/>
        <w:ind w:left="778" w:hanging="216"/>
      </w:pPr>
      <w:r>
        <w:rPr>
          <w:rFonts w:hint="eastAsia"/>
        </w:rPr>
        <w:t>IEEE</w:t>
      </w:r>
      <w:r>
        <w:t>/ACM Transactions on Networking (</w:t>
      </w:r>
      <w:proofErr w:type="spellStart"/>
      <w:r>
        <w:t>T</w:t>
      </w:r>
      <w:r w:rsidR="00932669">
        <w:rPr>
          <w:rFonts w:hint="eastAsia"/>
        </w:rPr>
        <w:t>o</w:t>
      </w:r>
      <w:r>
        <w:t>N</w:t>
      </w:r>
      <w:proofErr w:type="spellEnd"/>
      <w:r>
        <w:t>)</w:t>
      </w:r>
      <w:r>
        <w:ptab w:relativeTo="margin" w:alignment="right" w:leader="none"/>
      </w:r>
      <w:r>
        <w:t>2018</w:t>
      </w:r>
    </w:p>
    <w:p w14:paraId="52123A9F" w14:textId="5C5EB01F" w:rsidR="00FE51C1" w:rsidRDefault="00BA15C1" w:rsidP="00FE51C1">
      <w:pPr>
        <w:numPr>
          <w:ilvl w:val="0"/>
          <w:numId w:val="6"/>
        </w:numPr>
        <w:ind w:left="426" w:rightChars="-13" w:right="-27" w:hanging="285"/>
      </w:pPr>
      <w:r>
        <w:rPr>
          <w:b/>
          <w:bCs/>
        </w:rPr>
        <w:t>Teaching Assistant</w:t>
      </w:r>
      <w:r w:rsidR="00FE51C1">
        <w:t xml:space="preserve"> of</w:t>
      </w:r>
    </w:p>
    <w:p w14:paraId="2933FBBD" w14:textId="3688EB81" w:rsidR="00881E30" w:rsidRDefault="00892BD1" w:rsidP="009E7623">
      <w:pPr>
        <w:numPr>
          <w:ilvl w:val="0"/>
          <w:numId w:val="12"/>
        </w:numPr>
        <w:ind w:hanging="213"/>
      </w:pPr>
      <w:bookmarkStart w:id="0" w:name="_Hlk20487598"/>
      <w:r>
        <w:t xml:space="preserve">CS </w:t>
      </w:r>
      <w:r w:rsidR="009C118E">
        <w:t>214</w:t>
      </w:r>
      <w:r>
        <w:t xml:space="preserve">: </w:t>
      </w:r>
      <w:r w:rsidR="009C118E">
        <w:t>Data Structures</w:t>
      </w:r>
      <w:r w:rsidR="009E7623">
        <w:rPr>
          <w:rFonts w:hint="eastAsia"/>
        </w:rPr>
        <w:t>;</w:t>
      </w:r>
      <w:r w:rsidR="009E7623">
        <w:t xml:space="preserve"> EECS 343 Operating Systems</w:t>
      </w:r>
      <w:r w:rsidR="00FE51C1">
        <w:ptab w:relativeTo="margin" w:alignment="right" w:leader="none"/>
      </w:r>
      <w:r w:rsidR="00FE51C1">
        <w:t>2019</w:t>
      </w:r>
      <w:bookmarkEnd w:id="0"/>
    </w:p>
    <w:p w14:paraId="15E15620" w14:textId="69D6B092" w:rsidR="00FE51C1" w:rsidRDefault="00892BD1" w:rsidP="000B48D9">
      <w:pPr>
        <w:numPr>
          <w:ilvl w:val="0"/>
          <w:numId w:val="12"/>
        </w:numPr>
        <w:spacing w:after="120"/>
        <w:ind w:left="778" w:hanging="216"/>
      </w:pPr>
      <w:r>
        <w:t>EECS 340: Introduction to Networking</w:t>
      </w:r>
      <w:r w:rsidR="009E7623">
        <w:t>;</w:t>
      </w:r>
      <w:r>
        <w:t xml:space="preserve"> </w:t>
      </w:r>
      <w:r w:rsidR="009E7623">
        <w:t>IT 458: Information Security and Assurance</w:t>
      </w:r>
      <w:r w:rsidR="00FE51C1">
        <w:ptab w:relativeTo="margin" w:alignment="right" w:leader="none"/>
      </w:r>
      <w:r w:rsidR="009E7623">
        <w:t>2018</w:t>
      </w:r>
    </w:p>
    <w:p w14:paraId="4FA7126A" w14:textId="7A6813AB" w:rsidR="0018251F" w:rsidRDefault="0018251F" w:rsidP="0018251F">
      <w:pPr>
        <w:numPr>
          <w:ilvl w:val="0"/>
          <w:numId w:val="6"/>
        </w:numPr>
        <w:ind w:left="426" w:rightChars="-13" w:right="-27" w:hanging="285"/>
      </w:pPr>
      <w:r>
        <w:rPr>
          <w:b/>
          <w:bCs/>
        </w:rPr>
        <w:t>Activities</w:t>
      </w:r>
    </w:p>
    <w:p w14:paraId="577A3CE8" w14:textId="57969CF2" w:rsidR="0018251F" w:rsidRDefault="0018251F" w:rsidP="0018251F">
      <w:pPr>
        <w:numPr>
          <w:ilvl w:val="0"/>
          <w:numId w:val="12"/>
        </w:numPr>
        <w:ind w:hanging="213"/>
      </w:pPr>
      <w:r w:rsidRPr="00F9016D">
        <w:rPr>
          <w:b/>
          <w:bCs/>
        </w:rPr>
        <w:t>Student President</w:t>
      </w:r>
      <w:r w:rsidRPr="008208FF">
        <w:t xml:space="preserve"> of Dept.</w:t>
      </w:r>
      <w:r>
        <w:rPr>
          <w:rFonts w:hint="eastAsia"/>
        </w:rPr>
        <w:t>,</w:t>
      </w:r>
      <w:r>
        <w:t xml:space="preserve"> Computer Science</w:t>
      </w:r>
      <w:r w:rsidR="002E38AA">
        <w:t xml:space="preserve"> and Technology</w:t>
      </w:r>
      <w:r>
        <w:t xml:space="preserve">, Xi’an Jiaotong University </w:t>
      </w:r>
      <w:r>
        <w:ptab w:relativeTo="margin" w:alignment="right" w:leader="none"/>
      </w:r>
      <w:r>
        <w:t>2014</w:t>
      </w:r>
      <w:r w:rsidR="00AB2803" w:rsidRPr="00282151">
        <w:t xml:space="preserve"> – </w:t>
      </w:r>
      <w:r>
        <w:t>2017</w:t>
      </w:r>
    </w:p>
    <w:p w14:paraId="06D90BD1" w14:textId="43DFA3DE" w:rsidR="0018251F" w:rsidRDefault="00306E69" w:rsidP="001973AD">
      <w:pPr>
        <w:numPr>
          <w:ilvl w:val="0"/>
          <w:numId w:val="12"/>
        </w:numPr>
        <w:spacing w:after="120"/>
        <w:ind w:left="778" w:hanging="216"/>
      </w:pPr>
      <w:r w:rsidRPr="00401FB4">
        <w:rPr>
          <w:b/>
          <w:bCs/>
        </w:rPr>
        <w:t>Chair</w:t>
      </w:r>
      <w:r>
        <w:t xml:space="preserve">, </w:t>
      </w:r>
      <w:r w:rsidR="00401FB4">
        <w:t>the</w:t>
      </w:r>
      <w:r>
        <w:t xml:space="preserve"> ACM-ICPC Club of Xi’an Jiaotong University</w:t>
      </w:r>
      <w:r>
        <w:ptab w:relativeTo="margin" w:alignment="right" w:leader="none"/>
      </w:r>
      <w:r>
        <w:t>2013</w:t>
      </w:r>
      <w:r w:rsidRPr="00282151">
        <w:t xml:space="preserve"> – </w:t>
      </w:r>
      <w:r>
        <w:t>2014</w:t>
      </w:r>
    </w:p>
    <w:p w14:paraId="045DADCE" w14:textId="411AF327" w:rsidR="000F4521" w:rsidRPr="004972A8" w:rsidRDefault="000F4521" w:rsidP="000F4521">
      <w:pPr>
        <w:pStyle w:val="2"/>
        <w:spacing w:beforeLines="30" w:before="93" w:afterLines="25" w:after="78" w:line="0" w:lineRule="atLeast"/>
        <w:rPr>
          <w:rFonts w:ascii="Adobe Caslon Pro Bold" w:hAnsi="Adobe Caslon Pro Bold"/>
          <w:b w:val="0"/>
          <w:sz w:val="28"/>
          <w:szCs w:val="28"/>
          <w:u w:val="single"/>
        </w:rPr>
      </w:pPr>
      <w:r w:rsidRPr="004972A8">
        <w:rPr>
          <w:rFonts w:ascii="Adobe Caslon Pro Bold" w:hAnsi="Adobe Caslon Pro Bold"/>
          <w:b w:val="0"/>
          <w:sz w:val="28"/>
          <w:szCs w:val="28"/>
          <w:u w:val="single"/>
        </w:rPr>
        <w:t xml:space="preserve">Awards                                                             </w:t>
      </w:r>
      <w:r w:rsidR="00CE7154">
        <w:rPr>
          <w:rFonts w:ascii="Adobe Caslon Pro Bold" w:hAnsi="Adobe Caslon Pro Bold"/>
          <w:b w:val="0"/>
          <w:sz w:val="28"/>
          <w:szCs w:val="28"/>
          <w:u w:val="single"/>
        </w:rPr>
        <w:t xml:space="preserve">   </w:t>
      </w:r>
      <w:r w:rsidRPr="004972A8">
        <w:rPr>
          <w:rFonts w:ascii="Adobe Caslon Pro Bold" w:hAnsi="Adobe Caslon Pro Bold"/>
          <w:b w:val="0"/>
          <w:sz w:val="28"/>
          <w:szCs w:val="28"/>
          <w:u w:val="single"/>
        </w:rPr>
        <w:t xml:space="preserve"> 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425"/>
        <w:gridCol w:w="919"/>
        <w:gridCol w:w="1736"/>
      </w:tblGrid>
      <w:tr w:rsidR="000F4521" w:rsidRPr="00322103" w14:paraId="69588631" w14:textId="77777777" w:rsidTr="00A81F0D">
        <w:tc>
          <w:tcPr>
            <w:tcW w:w="3683" w:type="pct"/>
            <w:shd w:val="clear" w:color="auto" w:fill="auto"/>
          </w:tcPr>
          <w:p w14:paraId="18E17C19" w14:textId="78CEF5C2" w:rsidR="000F4521" w:rsidRPr="00282151" w:rsidRDefault="000F4521" w:rsidP="00A662A6">
            <w:pPr>
              <w:numPr>
                <w:ilvl w:val="0"/>
                <w:numId w:val="5"/>
              </w:numPr>
              <w:ind w:left="435" w:hanging="293"/>
              <w:rPr>
                <w:szCs w:val="21"/>
              </w:rPr>
            </w:pPr>
            <w:r w:rsidRPr="00282151">
              <w:rPr>
                <w:b/>
              </w:rPr>
              <w:t>Bronze Medal</w:t>
            </w:r>
            <w:r w:rsidRPr="00282151">
              <w:tab/>
            </w:r>
            <w:r w:rsidRPr="00282151">
              <w:tab/>
            </w:r>
            <w:r w:rsidR="008056E6" w:rsidRPr="00282151">
              <w:tab/>
            </w:r>
            <w:r w:rsidRPr="00282151">
              <w:t>ACM-ICPC Asia Regional Contest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1D6290C5" w14:textId="77777777" w:rsidR="000F4521" w:rsidRPr="00282151" w:rsidRDefault="000F4521" w:rsidP="000259B5">
            <w:pPr>
              <w:ind w:right="-105"/>
              <w:jc w:val="right"/>
              <w:rPr>
                <w:szCs w:val="21"/>
              </w:rPr>
            </w:pPr>
            <w:r w:rsidRPr="00282151">
              <w:t>2012, 2013, 2014</w:t>
            </w:r>
          </w:p>
        </w:tc>
      </w:tr>
      <w:tr w:rsidR="000F4521" w:rsidRPr="00322103" w14:paraId="0AB5991D" w14:textId="77777777" w:rsidTr="00A81F0D">
        <w:tc>
          <w:tcPr>
            <w:tcW w:w="3683" w:type="pct"/>
            <w:shd w:val="clear" w:color="auto" w:fill="auto"/>
          </w:tcPr>
          <w:p w14:paraId="04210196" w14:textId="2F92D37C" w:rsidR="000F4521" w:rsidRPr="00282151" w:rsidRDefault="000F4521" w:rsidP="00A662A6">
            <w:pPr>
              <w:numPr>
                <w:ilvl w:val="0"/>
                <w:numId w:val="7"/>
              </w:numPr>
              <w:ind w:left="435" w:hanging="294"/>
              <w:rPr>
                <w:szCs w:val="21"/>
              </w:rPr>
            </w:pPr>
            <w:r w:rsidRPr="00282151">
              <w:rPr>
                <w:b/>
              </w:rPr>
              <w:t>Silver Medal</w:t>
            </w:r>
            <w:r w:rsidRPr="00282151">
              <w:tab/>
            </w:r>
            <w:r w:rsidRPr="00282151">
              <w:tab/>
            </w:r>
            <w:r w:rsidRPr="00282151">
              <w:tab/>
            </w:r>
            <w:r w:rsidR="001F708C" w:rsidRPr="00282151">
              <w:tab/>
            </w:r>
            <w:r w:rsidRPr="00282151">
              <w:t>ACM-ICPC China Province Contest, Chengdu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01468DAB" w14:textId="77777777" w:rsidR="000F4521" w:rsidRPr="00282151" w:rsidRDefault="000F4521" w:rsidP="000259B5">
            <w:pPr>
              <w:ind w:right="-105"/>
              <w:jc w:val="right"/>
              <w:rPr>
                <w:szCs w:val="21"/>
              </w:rPr>
            </w:pPr>
            <w:r w:rsidRPr="00282151">
              <w:t>2013</w:t>
            </w:r>
          </w:p>
        </w:tc>
      </w:tr>
      <w:tr w:rsidR="000F4521" w:rsidRPr="00322103" w14:paraId="182D10A4" w14:textId="77777777" w:rsidTr="00A81F0D">
        <w:tc>
          <w:tcPr>
            <w:tcW w:w="4139" w:type="pct"/>
            <w:gridSpan w:val="2"/>
            <w:shd w:val="clear" w:color="auto" w:fill="auto"/>
          </w:tcPr>
          <w:p w14:paraId="73BFA5A8" w14:textId="4AAA0D59" w:rsidR="000F4521" w:rsidRPr="00282151" w:rsidRDefault="000F4521" w:rsidP="00914D48">
            <w:pPr>
              <w:numPr>
                <w:ilvl w:val="0"/>
                <w:numId w:val="6"/>
              </w:numPr>
              <w:spacing w:after="120"/>
              <w:ind w:left="435" w:hanging="294"/>
              <w:rPr>
                <w:szCs w:val="21"/>
              </w:rPr>
            </w:pPr>
            <w:r w:rsidRPr="00282151">
              <w:rPr>
                <w:b/>
              </w:rPr>
              <w:t>Meritorious Winner</w:t>
            </w:r>
            <w:r w:rsidRPr="00282151">
              <w:tab/>
            </w:r>
            <w:r w:rsidR="008056E6" w:rsidRPr="00282151">
              <w:tab/>
            </w:r>
            <w:r w:rsidRPr="00282151">
              <w:t xml:space="preserve">Mathematical Contest </w:t>
            </w:r>
            <w:proofErr w:type="gramStart"/>
            <w:r w:rsidRPr="00282151">
              <w:t>In</w:t>
            </w:r>
            <w:proofErr w:type="gramEnd"/>
            <w:r w:rsidRPr="00282151">
              <w:t xml:space="preserve"> Model</w:t>
            </w:r>
          </w:p>
        </w:tc>
        <w:tc>
          <w:tcPr>
            <w:tcW w:w="861" w:type="pct"/>
            <w:shd w:val="clear" w:color="auto" w:fill="auto"/>
          </w:tcPr>
          <w:p w14:paraId="1A43053F" w14:textId="77777777" w:rsidR="000F4521" w:rsidRPr="00282151" w:rsidRDefault="000F4521" w:rsidP="00914D48">
            <w:pPr>
              <w:spacing w:after="120"/>
              <w:ind w:right="-105"/>
              <w:jc w:val="right"/>
              <w:rPr>
                <w:szCs w:val="21"/>
              </w:rPr>
            </w:pPr>
            <w:r w:rsidRPr="00282151">
              <w:t>2013</w:t>
            </w:r>
          </w:p>
        </w:tc>
      </w:tr>
    </w:tbl>
    <w:p w14:paraId="13E41363" w14:textId="1F5890FB" w:rsidR="0025023B" w:rsidRDefault="00A37864" w:rsidP="0076502C">
      <w:pPr>
        <w:pStyle w:val="2"/>
        <w:spacing w:beforeLines="30" w:before="93" w:afterLines="25" w:after="78" w:line="0" w:lineRule="atLeast"/>
        <w:rPr>
          <w:rFonts w:ascii="Adobe Caslon Pro Bold" w:eastAsia="宋体" w:hAnsi="Adobe Caslon Pro Bold"/>
          <w:b w:val="0"/>
          <w:sz w:val="28"/>
          <w:szCs w:val="28"/>
          <w:u w:val="single"/>
        </w:rPr>
      </w:pPr>
      <w:r>
        <w:rPr>
          <w:rFonts w:ascii="Adobe Caslon Pro Bold" w:eastAsia="宋体" w:hAnsi="Adobe Caslon Pro Bold"/>
          <w:b w:val="0"/>
          <w:sz w:val="28"/>
          <w:szCs w:val="28"/>
          <w:u w:val="single"/>
        </w:rPr>
        <w:t>Honor</w:t>
      </w:r>
      <w:r w:rsidR="009F090C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                                                         </w:t>
      </w:r>
      <w:r w:rsidR="00CE7154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</w:t>
      </w:r>
      <w:r w:rsidR="009F090C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</w:t>
      </w:r>
      <w:r w:rsidR="002F3A2A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36"/>
        <w:gridCol w:w="1722"/>
        <w:gridCol w:w="1222"/>
      </w:tblGrid>
      <w:tr w:rsidR="000C0ADE" w:rsidRPr="00E61F3E" w14:paraId="58AF8EA9" w14:textId="77777777" w:rsidTr="000C0ADE">
        <w:tc>
          <w:tcPr>
            <w:tcW w:w="3540" w:type="pct"/>
            <w:shd w:val="clear" w:color="auto" w:fill="auto"/>
          </w:tcPr>
          <w:p w14:paraId="663CC180" w14:textId="0ADAB0F0" w:rsidR="000C0ADE" w:rsidRPr="000C0ADE" w:rsidRDefault="00A22673" w:rsidP="003A60FA">
            <w:pPr>
              <w:numPr>
                <w:ilvl w:val="0"/>
                <w:numId w:val="5"/>
              </w:numPr>
              <w:ind w:left="435" w:hanging="293"/>
              <w:rPr>
                <w:b/>
              </w:rPr>
            </w:pPr>
            <w:r>
              <w:rPr>
                <w:b/>
              </w:rPr>
              <w:t>Graduate with Honor</w:t>
            </w:r>
            <w:r w:rsidR="000C0ADE" w:rsidRPr="000C0ADE">
              <w:rPr>
                <w:b/>
              </w:rPr>
              <w:tab/>
            </w:r>
            <w:r w:rsidR="0025135B" w:rsidRPr="00E61F3E">
              <w:tab/>
            </w:r>
            <w:r w:rsidR="0025135B" w:rsidRPr="00E61F3E">
              <w:tab/>
            </w:r>
            <w:r w:rsidR="000C0ADE" w:rsidRPr="00A22673">
              <w:rPr>
                <w:bCs/>
              </w:rPr>
              <w:t>Xi’an Jiaotong University</w:t>
            </w:r>
          </w:p>
        </w:tc>
        <w:tc>
          <w:tcPr>
            <w:tcW w:w="1460" w:type="pct"/>
            <w:gridSpan w:val="2"/>
            <w:shd w:val="clear" w:color="auto" w:fill="auto"/>
          </w:tcPr>
          <w:p w14:paraId="43D8367F" w14:textId="0B5B92AD" w:rsidR="000C0ADE" w:rsidRPr="000C0ADE" w:rsidRDefault="0025135B" w:rsidP="003A60FA">
            <w:pPr>
              <w:ind w:right="-105"/>
              <w:jc w:val="right"/>
            </w:pPr>
            <w:r>
              <w:t xml:space="preserve">2014, </w:t>
            </w:r>
            <w:r w:rsidR="00A22673">
              <w:t>2017</w:t>
            </w:r>
          </w:p>
        </w:tc>
      </w:tr>
      <w:tr w:rsidR="0025023B" w:rsidRPr="00322103" w14:paraId="729344EF" w14:textId="77777777" w:rsidTr="00E44981">
        <w:tc>
          <w:tcPr>
            <w:tcW w:w="3540" w:type="pct"/>
            <w:shd w:val="clear" w:color="auto" w:fill="auto"/>
          </w:tcPr>
          <w:p w14:paraId="2FC86C19" w14:textId="77777777" w:rsidR="0025023B" w:rsidRPr="00E61F3E" w:rsidRDefault="0025023B" w:rsidP="00A662A6">
            <w:pPr>
              <w:numPr>
                <w:ilvl w:val="0"/>
                <w:numId w:val="5"/>
              </w:numPr>
              <w:ind w:left="435" w:hanging="293"/>
              <w:rPr>
                <w:szCs w:val="21"/>
              </w:rPr>
            </w:pPr>
            <w:r w:rsidRPr="00E61F3E">
              <w:rPr>
                <w:b/>
              </w:rPr>
              <w:t>Excellent Student Award</w:t>
            </w:r>
            <w:r w:rsidR="007006AA" w:rsidRPr="00E61F3E">
              <w:tab/>
            </w:r>
            <w:r w:rsidR="007006AA" w:rsidRPr="00E61F3E">
              <w:tab/>
            </w:r>
            <w:r w:rsidRPr="00E61F3E">
              <w:t>Xi’an Jiaotong University</w:t>
            </w:r>
          </w:p>
        </w:tc>
        <w:tc>
          <w:tcPr>
            <w:tcW w:w="1460" w:type="pct"/>
            <w:gridSpan w:val="2"/>
            <w:shd w:val="clear" w:color="auto" w:fill="auto"/>
          </w:tcPr>
          <w:p w14:paraId="36E7B839" w14:textId="77777777" w:rsidR="0025023B" w:rsidRPr="00E61F3E" w:rsidRDefault="0025023B" w:rsidP="000259B5">
            <w:pPr>
              <w:ind w:right="-105"/>
              <w:jc w:val="right"/>
              <w:rPr>
                <w:szCs w:val="21"/>
              </w:rPr>
            </w:pPr>
            <w:r w:rsidRPr="00E61F3E">
              <w:t>2011, 2012, 2013, 2015, 2016</w:t>
            </w:r>
          </w:p>
        </w:tc>
      </w:tr>
      <w:tr w:rsidR="0025023B" w:rsidRPr="00322103" w14:paraId="687788F5" w14:textId="77777777" w:rsidTr="00E44981">
        <w:tc>
          <w:tcPr>
            <w:tcW w:w="4394" w:type="pct"/>
            <w:gridSpan w:val="2"/>
            <w:shd w:val="clear" w:color="auto" w:fill="auto"/>
          </w:tcPr>
          <w:p w14:paraId="22501E1B" w14:textId="3FC97633" w:rsidR="0025023B" w:rsidRPr="00E61F3E" w:rsidRDefault="0025023B" w:rsidP="00A662A6">
            <w:pPr>
              <w:numPr>
                <w:ilvl w:val="0"/>
                <w:numId w:val="6"/>
              </w:numPr>
              <w:ind w:left="435" w:hanging="294"/>
              <w:rPr>
                <w:szCs w:val="21"/>
              </w:rPr>
            </w:pPr>
            <w:r w:rsidRPr="00E61F3E">
              <w:rPr>
                <w:b/>
              </w:rPr>
              <w:t>Google Excellence Scholarship</w:t>
            </w:r>
            <w:r w:rsidR="007006AA" w:rsidRPr="00E61F3E">
              <w:tab/>
              <w:t>A</w:t>
            </w:r>
            <w:r w:rsidRPr="00E61F3E">
              <w:t>warded to 3 students from each of top 20</w:t>
            </w:r>
            <w:r w:rsidR="0029002C">
              <w:t xml:space="preserve"> Chinese</w:t>
            </w:r>
            <w:r w:rsidRPr="00E61F3E">
              <w:t xml:space="preserve"> universit</w:t>
            </w:r>
            <w:r w:rsidR="007A7C5D" w:rsidRPr="00E61F3E">
              <w:t>ies</w:t>
            </w:r>
          </w:p>
        </w:tc>
        <w:tc>
          <w:tcPr>
            <w:tcW w:w="606" w:type="pct"/>
            <w:shd w:val="clear" w:color="auto" w:fill="auto"/>
          </w:tcPr>
          <w:p w14:paraId="769FB88A" w14:textId="576A344A" w:rsidR="0025023B" w:rsidRPr="00E61F3E" w:rsidRDefault="00F17BE4" w:rsidP="000259B5">
            <w:pPr>
              <w:ind w:right="-105"/>
              <w:jc w:val="right"/>
            </w:pPr>
            <w:r w:rsidRPr="00E61F3E">
              <w:t>2013</w:t>
            </w:r>
          </w:p>
        </w:tc>
      </w:tr>
    </w:tbl>
    <w:p w14:paraId="4CCDFE89" w14:textId="01272723" w:rsidR="003520DE" w:rsidRDefault="003520DE" w:rsidP="009803B2">
      <w:pPr>
        <w:spacing w:line="20" w:lineRule="exact"/>
      </w:pPr>
    </w:p>
    <w:p w14:paraId="21A2CA49" w14:textId="4B0FA833" w:rsidR="00907E95" w:rsidRPr="004972A8" w:rsidRDefault="00907E95" w:rsidP="00907E95">
      <w:pPr>
        <w:pStyle w:val="2"/>
        <w:spacing w:beforeLines="30" w:before="93" w:afterLines="25" w:after="78" w:line="0" w:lineRule="atLeast"/>
        <w:rPr>
          <w:rFonts w:ascii="Adobe Caslon Pro Bold" w:hAnsi="Adobe Caslon Pro Bold"/>
          <w:b w:val="0"/>
          <w:sz w:val="28"/>
          <w:szCs w:val="28"/>
          <w:u w:val="single"/>
        </w:rPr>
      </w:pPr>
      <w:r>
        <w:rPr>
          <w:rFonts w:ascii="Adobe Caslon Pro Bold" w:hAnsi="Adobe Caslon Pro Bold"/>
          <w:b w:val="0"/>
          <w:sz w:val="28"/>
          <w:szCs w:val="28"/>
          <w:u w:val="single"/>
        </w:rPr>
        <w:t>Skills</w:t>
      </w:r>
      <w:r w:rsidRPr="004972A8">
        <w:rPr>
          <w:rFonts w:ascii="Adobe Caslon Pro Bold" w:hAnsi="Adobe Caslon Pro Bold"/>
          <w:b w:val="0"/>
          <w:sz w:val="28"/>
          <w:szCs w:val="28"/>
          <w:u w:val="single"/>
        </w:rPr>
        <w:t xml:space="preserve">                                                             </w:t>
      </w:r>
      <w:r>
        <w:rPr>
          <w:rFonts w:ascii="Adobe Caslon Pro Bold" w:hAnsi="Adobe Caslon Pro Bold"/>
          <w:b w:val="0"/>
          <w:sz w:val="28"/>
          <w:szCs w:val="28"/>
          <w:u w:val="single"/>
        </w:rPr>
        <w:t xml:space="preserve">   </w:t>
      </w:r>
      <w:r w:rsidRPr="004972A8">
        <w:rPr>
          <w:rFonts w:ascii="Adobe Caslon Pro Bold" w:hAnsi="Adobe Caslon Pro Bold"/>
          <w:b w:val="0"/>
          <w:sz w:val="28"/>
          <w:szCs w:val="28"/>
          <w:u w:val="single"/>
        </w:rPr>
        <w:t xml:space="preserve"> </w:t>
      </w:r>
      <w:r>
        <w:rPr>
          <w:rFonts w:ascii="Adobe Caslon Pro Bold" w:hAnsi="Adobe Caslon Pro Bold"/>
          <w:b w:val="0"/>
          <w:sz w:val="28"/>
          <w:szCs w:val="28"/>
          <w:u w:val="single"/>
        </w:rPr>
        <w:t xml:space="preserve">   </w:t>
      </w:r>
      <w:bookmarkStart w:id="1" w:name="_GoBack"/>
      <w:bookmarkEnd w:id="1"/>
      <w:r w:rsidRPr="004972A8">
        <w:rPr>
          <w:rFonts w:ascii="Adobe Caslon Pro Bold" w:hAnsi="Adobe Caslon Pro Bold"/>
          <w:b w:val="0"/>
          <w:sz w:val="28"/>
          <w:szCs w:val="28"/>
          <w:u w:val="single"/>
        </w:rPr>
        <w:t xml:space="preserve"> </w:t>
      </w:r>
    </w:p>
    <w:p w14:paraId="7D371C52" w14:textId="77777777" w:rsidR="00907E95" w:rsidRPr="007F42F8" w:rsidRDefault="00907E95" w:rsidP="00907E95">
      <w:pPr>
        <w:numPr>
          <w:ilvl w:val="0"/>
          <w:numId w:val="6"/>
        </w:numPr>
        <w:spacing w:after="120"/>
        <w:ind w:left="426" w:rightChars="-13" w:right="-27" w:hanging="285"/>
      </w:pPr>
      <w:r>
        <w:t>TCP/IP</w:t>
      </w:r>
      <w:r w:rsidRPr="007F42F8">
        <w:t xml:space="preserve"> Protocols</w:t>
      </w:r>
      <w:r>
        <w:t>, Cellular Network Protocols; Formal Verification, Software Defined Networking, Python</w:t>
      </w:r>
    </w:p>
    <w:sectPr w:rsidR="00907E95" w:rsidRPr="007F42F8" w:rsidSect="0007680E">
      <w:footerReference w:type="default" r:id="rId10"/>
      <w:type w:val="continuous"/>
      <w:pgSz w:w="12240" w:h="15840" w:code="1"/>
      <w:pgMar w:top="1440" w:right="1080" w:bottom="1440" w:left="1080" w:header="850" w:footer="9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9260A" w14:textId="77777777" w:rsidR="003E2753" w:rsidRDefault="003E2753" w:rsidP="00982E62">
      <w:r>
        <w:separator/>
      </w:r>
    </w:p>
  </w:endnote>
  <w:endnote w:type="continuationSeparator" w:id="0">
    <w:p w14:paraId="378026E8" w14:textId="77777777" w:rsidR="003E2753" w:rsidRDefault="003E2753" w:rsidP="00982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827148"/>
      <w:docPartObj>
        <w:docPartGallery w:val="Page Numbers (Bottom of Page)"/>
        <w:docPartUnique/>
      </w:docPartObj>
    </w:sdtPr>
    <w:sdtEndPr/>
    <w:sdtContent>
      <w:p w14:paraId="06A306F5" w14:textId="5C17458C" w:rsidR="00611883" w:rsidRDefault="0061188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4798408" w14:textId="77777777" w:rsidR="00611883" w:rsidRDefault="006118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20757" w14:textId="77777777" w:rsidR="003E2753" w:rsidRDefault="003E2753" w:rsidP="00982E62">
      <w:r>
        <w:separator/>
      </w:r>
    </w:p>
  </w:footnote>
  <w:footnote w:type="continuationSeparator" w:id="0">
    <w:p w14:paraId="4A2665E1" w14:textId="77777777" w:rsidR="003E2753" w:rsidRDefault="003E2753" w:rsidP="00982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13F2"/>
    <w:multiLevelType w:val="hybridMultilevel"/>
    <w:tmpl w:val="A7A60276"/>
    <w:lvl w:ilvl="0" w:tplc="E16C82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C502A6"/>
    <w:multiLevelType w:val="hybridMultilevel"/>
    <w:tmpl w:val="A2EE0DF0"/>
    <w:lvl w:ilvl="0" w:tplc="052260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7F7A0A"/>
    <w:multiLevelType w:val="hybridMultilevel"/>
    <w:tmpl w:val="A8E843F8"/>
    <w:lvl w:ilvl="0" w:tplc="8BFCBA04">
      <w:start w:val="2014"/>
      <w:numFmt w:val="bullet"/>
      <w:lvlText w:val="-"/>
      <w:lvlJc w:val="left"/>
      <w:pPr>
        <w:ind w:left="78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8AC3A77"/>
    <w:multiLevelType w:val="hybridMultilevel"/>
    <w:tmpl w:val="500893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124DB3"/>
    <w:multiLevelType w:val="hybridMultilevel"/>
    <w:tmpl w:val="07E42C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6331D2F"/>
    <w:multiLevelType w:val="hybridMultilevel"/>
    <w:tmpl w:val="F58E0C44"/>
    <w:lvl w:ilvl="0" w:tplc="41327EFA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</w:abstractNum>
  <w:abstractNum w:abstractNumId="6" w15:restartNumberingAfterBreak="0">
    <w:nsid w:val="64571A5D"/>
    <w:multiLevelType w:val="hybridMultilevel"/>
    <w:tmpl w:val="D6C25198"/>
    <w:lvl w:ilvl="0" w:tplc="41327EFA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EC46B6"/>
    <w:multiLevelType w:val="hybridMultilevel"/>
    <w:tmpl w:val="13E47288"/>
    <w:lvl w:ilvl="0" w:tplc="41327EFA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52355D"/>
    <w:multiLevelType w:val="hybridMultilevel"/>
    <w:tmpl w:val="260E3EC6"/>
    <w:lvl w:ilvl="0" w:tplc="41327EFA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6557DAA"/>
    <w:multiLevelType w:val="hybridMultilevel"/>
    <w:tmpl w:val="B986FDB8"/>
    <w:lvl w:ilvl="0" w:tplc="41327EFA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0" w15:restartNumberingAfterBreak="0">
    <w:nsid w:val="7B5124AD"/>
    <w:multiLevelType w:val="hybridMultilevel"/>
    <w:tmpl w:val="4EA47F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D98761B"/>
    <w:multiLevelType w:val="hybridMultilevel"/>
    <w:tmpl w:val="8EEED4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10"/>
  </w:num>
  <w:num w:numId="10">
    <w:abstractNumId w:val="1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6687"/>
    <w:rsid w:val="00020B89"/>
    <w:rsid w:val="00024CA0"/>
    <w:rsid w:val="000259B5"/>
    <w:rsid w:val="000319E5"/>
    <w:rsid w:val="00033475"/>
    <w:rsid w:val="00041456"/>
    <w:rsid w:val="000419D2"/>
    <w:rsid w:val="00054672"/>
    <w:rsid w:val="00055370"/>
    <w:rsid w:val="00063792"/>
    <w:rsid w:val="00066B8C"/>
    <w:rsid w:val="00072AD2"/>
    <w:rsid w:val="0007680E"/>
    <w:rsid w:val="00077540"/>
    <w:rsid w:val="00077542"/>
    <w:rsid w:val="00086CCA"/>
    <w:rsid w:val="000A0CBC"/>
    <w:rsid w:val="000A2187"/>
    <w:rsid w:val="000B370E"/>
    <w:rsid w:val="000B48D9"/>
    <w:rsid w:val="000C0ADE"/>
    <w:rsid w:val="000C7736"/>
    <w:rsid w:val="000D2F5C"/>
    <w:rsid w:val="000D480E"/>
    <w:rsid w:val="000D666C"/>
    <w:rsid w:val="000F052B"/>
    <w:rsid w:val="000F145A"/>
    <w:rsid w:val="000F4521"/>
    <w:rsid w:val="00100F7D"/>
    <w:rsid w:val="00101678"/>
    <w:rsid w:val="001027F1"/>
    <w:rsid w:val="00111461"/>
    <w:rsid w:val="00111F9B"/>
    <w:rsid w:val="001177CD"/>
    <w:rsid w:val="001201FE"/>
    <w:rsid w:val="00124A0D"/>
    <w:rsid w:val="00125FF6"/>
    <w:rsid w:val="00130444"/>
    <w:rsid w:val="00132890"/>
    <w:rsid w:val="00135C35"/>
    <w:rsid w:val="001423E3"/>
    <w:rsid w:val="0014325F"/>
    <w:rsid w:val="001444FB"/>
    <w:rsid w:val="00144CB7"/>
    <w:rsid w:val="00145D4E"/>
    <w:rsid w:val="0014794B"/>
    <w:rsid w:val="0015114C"/>
    <w:rsid w:val="00153D5F"/>
    <w:rsid w:val="00171B19"/>
    <w:rsid w:val="00172A27"/>
    <w:rsid w:val="0018251F"/>
    <w:rsid w:val="00186BD2"/>
    <w:rsid w:val="00191A53"/>
    <w:rsid w:val="001973AD"/>
    <w:rsid w:val="00197D67"/>
    <w:rsid w:val="001A3357"/>
    <w:rsid w:val="001A3632"/>
    <w:rsid w:val="001B0879"/>
    <w:rsid w:val="001B165A"/>
    <w:rsid w:val="001B1DE6"/>
    <w:rsid w:val="001D14C3"/>
    <w:rsid w:val="001E017E"/>
    <w:rsid w:val="001E6E79"/>
    <w:rsid w:val="001F0C27"/>
    <w:rsid w:val="001F708C"/>
    <w:rsid w:val="00201303"/>
    <w:rsid w:val="002018DB"/>
    <w:rsid w:val="00221D97"/>
    <w:rsid w:val="00225AA8"/>
    <w:rsid w:val="002264FD"/>
    <w:rsid w:val="00235495"/>
    <w:rsid w:val="00240071"/>
    <w:rsid w:val="00245411"/>
    <w:rsid w:val="0025023B"/>
    <w:rsid w:val="0025135B"/>
    <w:rsid w:val="0025591B"/>
    <w:rsid w:val="00262713"/>
    <w:rsid w:val="00266190"/>
    <w:rsid w:val="00271CF3"/>
    <w:rsid w:val="00274895"/>
    <w:rsid w:val="00281388"/>
    <w:rsid w:val="00281FE7"/>
    <w:rsid w:val="00282151"/>
    <w:rsid w:val="002877C8"/>
    <w:rsid w:val="0029002C"/>
    <w:rsid w:val="00291B60"/>
    <w:rsid w:val="002950C7"/>
    <w:rsid w:val="002A5ECE"/>
    <w:rsid w:val="002B19A2"/>
    <w:rsid w:val="002B699C"/>
    <w:rsid w:val="002D1DFB"/>
    <w:rsid w:val="002E36C1"/>
    <w:rsid w:val="002E38AA"/>
    <w:rsid w:val="002E7FDD"/>
    <w:rsid w:val="002F1151"/>
    <w:rsid w:val="002F1E06"/>
    <w:rsid w:val="002F2489"/>
    <w:rsid w:val="002F3A2A"/>
    <w:rsid w:val="002F57D7"/>
    <w:rsid w:val="003009B8"/>
    <w:rsid w:val="003023FB"/>
    <w:rsid w:val="003040D7"/>
    <w:rsid w:val="003045BB"/>
    <w:rsid w:val="00306E69"/>
    <w:rsid w:val="00312B8E"/>
    <w:rsid w:val="00313CDB"/>
    <w:rsid w:val="00322103"/>
    <w:rsid w:val="003250A7"/>
    <w:rsid w:val="00332F26"/>
    <w:rsid w:val="003357B7"/>
    <w:rsid w:val="0033759D"/>
    <w:rsid w:val="00342153"/>
    <w:rsid w:val="003439A3"/>
    <w:rsid w:val="003457BA"/>
    <w:rsid w:val="003459F2"/>
    <w:rsid w:val="003473E9"/>
    <w:rsid w:val="003520DE"/>
    <w:rsid w:val="003561BF"/>
    <w:rsid w:val="00356271"/>
    <w:rsid w:val="00383094"/>
    <w:rsid w:val="00391032"/>
    <w:rsid w:val="003950B3"/>
    <w:rsid w:val="00396369"/>
    <w:rsid w:val="003A03F3"/>
    <w:rsid w:val="003A0FC5"/>
    <w:rsid w:val="003B58A3"/>
    <w:rsid w:val="003C1B8B"/>
    <w:rsid w:val="003D0DF8"/>
    <w:rsid w:val="003D25CE"/>
    <w:rsid w:val="003E2753"/>
    <w:rsid w:val="003E3FE9"/>
    <w:rsid w:val="003E70D6"/>
    <w:rsid w:val="003F0C89"/>
    <w:rsid w:val="003F6AF7"/>
    <w:rsid w:val="00401FB4"/>
    <w:rsid w:val="00411AB6"/>
    <w:rsid w:val="00424D01"/>
    <w:rsid w:val="00431B2B"/>
    <w:rsid w:val="00435D01"/>
    <w:rsid w:val="0044230C"/>
    <w:rsid w:val="004430D7"/>
    <w:rsid w:val="0044339B"/>
    <w:rsid w:val="00450108"/>
    <w:rsid w:val="004574F5"/>
    <w:rsid w:val="0046716B"/>
    <w:rsid w:val="004737AD"/>
    <w:rsid w:val="004777C9"/>
    <w:rsid w:val="0048077B"/>
    <w:rsid w:val="00480ED3"/>
    <w:rsid w:val="00484D75"/>
    <w:rsid w:val="004862D1"/>
    <w:rsid w:val="00490D5E"/>
    <w:rsid w:val="00496BE0"/>
    <w:rsid w:val="004972A8"/>
    <w:rsid w:val="004A6C23"/>
    <w:rsid w:val="004A74BD"/>
    <w:rsid w:val="004B560F"/>
    <w:rsid w:val="004C1A9C"/>
    <w:rsid w:val="004D1142"/>
    <w:rsid w:val="004E70CA"/>
    <w:rsid w:val="004F11E7"/>
    <w:rsid w:val="004F150E"/>
    <w:rsid w:val="004F266D"/>
    <w:rsid w:val="00515D4A"/>
    <w:rsid w:val="00531A7E"/>
    <w:rsid w:val="00533C56"/>
    <w:rsid w:val="00535E84"/>
    <w:rsid w:val="00537362"/>
    <w:rsid w:val="00540F82"/>
    <w:rsid w:val="005425A7"/>
    <w:rsid w:val="00560403"/>
    <w:rsid w:val="00562187"/>
    <w:rsid w:val="005703E4"/>
    <w:rsid w:val="005812C3"/>
    <w:rsid w:val="00587EB3"/>
    <w:rsid w:val="005928B3"/>
    <w:rsid w:val="00594001"/>
    <w:rsid w:val="005A23A8"/>
    <w:rsid w:val="005B0983"/>
    <w:rsid w:val="005B158C"/>
    <w:rsid w:val="005B2A63"/>
    <w:rsid w:val="005B6109"/>
    <w:rsid w:val="005C37E6"/>
    <w:rsid w:val="005D667C"/>
    <w:rsid w:val="005D76E5"/>
    <w:rsid w:val="005D7FBF"/>
    <w:rsid w:val="005E2140"/>
    <w:rsid w:val="005E3770"/>
    <w:rsid w:val="005E6DD3"/>
    <w:rsid w:val="005F40AB"/>
    <w:rsid w:val="005F49C2"/>
    <w:rsid w:val="00606EBD"/>
    <w:rsid w:val="00611883"/>
    <w:rsid w:val="0062105A"/>
    <w:rsid w:val="00622310"/>
    <w:rsid w:val="006223CB"/>
    <w:rsid w:val="00624F69"/>
    <w:rsid w:val="0062503A"/>
    <w:rsid w:val="0062773C"/>
    <w:rsid w:val="006326D9"/>
    <w:rsid w:val="00633510"/>
    <w:rsid w:val="00636898"/>
    <w:rsid w:val="00637D5B"/>
    <w:rsid w:val="00637F85"/>
    <w:rsid w:val="00645094"/>
    <w:rsid w:val="006507CD"/>
    <w:rsid w:val="006554EE"/>
    <w:rsid w:val="00655C0B"/>
    <w:rsid w:val="00657597"/>
    <w:rsid w:val="00661215"/>
    <w:rsid w:val="0066135C"/>
    <w:rsid w:val="006704D0"/>
    <w:rsid w:val="00670E36"/>
    <w:rsid w:val="0067397A"/>
    <w:rsid w:val="00677277"/>
    <w:rsid w:val="0068064F"/>
    <w:rsid w:val="00686E4A"/>
    <w:rsid w:val="006903E7"/>
    <w:rsid w:val="00691A46"/>
    <w:rsid w:val="00696D13"/>
    <w:rsid w:val="00697F19"/>
    <w:rsid w:val="006B7E2A"/>
    <w:rsid w:val="006C0D4C"/>
    <w:rsid w:val="006C2358"/>
    <w:rsid w:val="006C3616"/>
    <w:rsid w:val="006E4516"/>
    <w:rsid w:val="006F4614"/>
    <w:rsid w:val="0070003A"/>
    <w:rsid w:val="007006AA"/>
    <w:rsid w:val="00703510"/>
    <w:rsid w:val="007035F5"/>
    <w:rsid w:val="007068EA"/>
    <w:rsid w:val="007120E0"/>
    <w:rsid w:val="00720885"/>
    <w:rsid w:val="0072355E"/>
    <w:rsid w:val="00723CB3"/>
    <w:rsid w:val="00724339"/>
    <w:rsid w:val="00724888"/>
    <w:rsid w:val="00725060"/>
    <w:rsid w:val="0072697E"/>
    <w:rsid w:val="00733BFB"/>
    <w:rsid w:val="0074063C"/>
    <w:rsid w:val="00742053"/>
    <w:rsid w:val="00743845"/>
    <w:rsid w:val="00744A22"/>
    <w:rsid w:val="007465FD"/>
    <w:rsid w:val="00751927"/>
    <w:rsid w:val="00753A8A"/>
    <w:rsid w:val="007559EB"/>
    <w:rsid w:val="00756C72"/>
    <w:rsid w:val="007578AB"/>
    <w:rsid w:val="00763207"/>
    <w:rsid w:val="0076502C"/>
    <w:rsid w:val="00771FCC"/>
    <w:rsid w:val="00782DC5"/>
    <w:rsid w:val="00794437"/>
    <w:rsid w:val="007A0A86"/>
    <w:rsid w:val="007A7C5D"/>
    <w:rsid w:val="007B7118"/>
    <w:rsid w:val="007C78AF"/>
    <w:rsid w:val="007E42D9"/>
    <w:rsid w:val="007E503C"/>
    <w:rsid w:val="007F0501"/>
    <w:rsid w:val="007F3A84"/>
    <w:rsid w:val="007F48BF"/>
    <w:rsid w:val="008056E6"/>
    <w:rsid w:val="0080661B"/>
    <w:rsid w:val="00814502"/>
    <w:rsid w:val="008208FF"/>
    <w:rsid w:val="00822682"/>
    <w:rsid w:val="00827E06"/>
    <w:rsid w:val="008413AA"/>
    <w:rsid w:val="00841C8F"/>
    <w:rsid w:val="00843CC7"/>
    <w:rsid w:val="00846F5D"/>
    <w:rsid w:val="00860111"/>
    <w:rsid w:val="00863C39"/>
    <w:rsid w:val="00873D86"/>
    <w:rsid w:val="00875698"/>
    <w:rsid w:val="00881E30"/>
    <w:rsid w:val="00891A0C"/>
    <w:rsid w:val="00892BD1"/>
    <w:rsid w:val="008972F7"/>
    <w:rsid w:val="008A03D4"/>
    <w:rsid w:val="008A2F62"/>
    <w:rsid w:val="008B1E9F"/>
    <w:rsid w:val="008B3C51"/>
    <w:rsid w:val="008C68B9"/>
    <w:rsid w:val="008C7564"/>
    <w:rsid w:val="008C7F40"/>
    <w:rsid w:val="008E54D6"/>
    <w:rsid w:val="008E5E49"/>
    <w:rsid w:val="008F0BB4"/>
    <w:rsid w:val="008F2161"/>
    <w:rsid w:val="00902511"/>
    <w:rsid w:val="00907E95"/>
    <w:rsid w:val="0091428E"/>
    <w:rsid w:val="00914D48"/>
    <w:rsid w:val="00915EE9"/>
    <w:rsid w:val="009168B4"/>
    <w:rsid w:val="009169C9"/>
    <w:rsid w:val="00931CCE"/>
    <w:rsid w:val="00932669"/>
    <w:rsid w:val="00933AE4"/>
    <w:rsid w:val="0093698A"/>
    <w:rsid w:val="00936FF1"/>
    <w:rsid w:val="00943D25"/>
    <w:rsid w:val="009445F9"/>
    <w:rsid w:val="009446F3"/>
    <w:rsid w:val="00946381"/>
    <w:rsid w:val="00947A1C"/>
    <w:rsid w:val="0095655F"/>
    <w:rsid w:val="009568D0"/>
    <w:rsid w:val="009619ED"/>
    <w:rsid w:val="009652D0"/>
    <w:rsid w:val="00965EAD"/>
    <w:rsid w:val="009803B2"/>
    <w:rsid w:val="00980755"/>
    <w:rsid w:val="00982E62"/>
    <w:rsid w:val="00985B02"/>
    <w:rsid w:val="009865E4"/>
    <w:rsid w:val="00987709"/>
    <w:rsid w:val="00993945"/>
    <w:rsid w:val="009B54D6"/>
    <w:rsid w:val="009B5881"/>
    <w:rsid w:val="009B7B9F"/>
    <w:rsid w:val="009C118E"/>
    <w:rsid w:val="009C534E"/>
    <w:rsid w:val="009C737E"/>
    <w:rsid w:val="009D0498"/>
    <w:rsid w:val="009D3A54"/>
    <w:rsid w:val="009D5AE2"/>
    <w:rsid w:val="009D6314"/>
    <w:rsid w:val="009D6C37"/>
    <w:rsid w:val="009E065C"/>
    <w:rsid w:val="009E2EA9"/>
    <w:rsid w:val="009E3C69"/>
    <w:rsid w:val="009E3F91"/>
    <w:rsid w:val="009E7623"/>
    <w:rsid w:val="009F090C"/>
    <w:rsid w:val="009F4EA1"/>
    <w:rsid w:val="00A22673"/>
    <w:rsid w:val="00A2458C"/>
    <w:rsid w:val="00A2760F"/>
    <w:rsid w:val="00A37864"/>
    <w:rsid w:val="00A61240"/>
    <w:rsid w:val="00A662A6"/>
    <w:rsid w:val="00A67B13"/>
    <w:rsid w:val="00A81F0D"/>
    <w:rsid w:val="00A823DF"/>
    <w:rsid w:val="00A83494"/>
    <w:rsid w:val="00A8562D"/>
    <w:rsid w:val="00A87063"/>
    <w:rsid w:val="00A87A90"/>
    <w:rsid w:val="00A9734C"/>
    <w:rsid w:val="00AA3A42"/>
    <w:rsid w:val="00AB2803"/>
    <w:rsid w:val="00AB5720"/>
    <w:rsid w:val="00AE0664"/>
    <w:rsid w:val="00AE2300"/>
    <w:rsid w:val="00AE7FCC"/>
    <w:rsid w:val="00AF2F8C"/>
    <w:rsid w:val="00B0112E"/>
    <w:rsid w:val="00B03E1A"/>
    <w:rsid w:val="00B04A41"/>
    <w:rsid w:val="00B0699D"/>
    <w:rsid w:val="00B10AC8"/>
    <w:rsid w:val="00B114EA"/>
    <w:rsid w:val="00B14376"/>
    <w:rsid w:val="00B26C05"/>
    <w:rsid w:val="00B35AA6"/>
    <w:rsid w:val="00B37BA9"/>
    <w:rsid w:val="00B45FAE"/>
    <w:rsid w:val="00B470D1"/>
    <w:rsid w:val="00B53E20"/>
    <w:rsid w:val="00B64AF6"/>
    <w:rsid w:val="00B6701A"/>
    <w:rsid w:val="00B71F20"/>
    <w:rsid w:val="00B722B9"/>
    <w:rsid w:val="00B745CF"/>
    <w:rsid w:val="00B74CEE"/>
    <w:rsid w:val="00B77656"/>
    <w:rsid w:val="00B94E25"/>
    <w:rsid w:val="00B96A1A"/>
    <w:rsid w:val="00BA15C1"/>
    <w:rsid w:val="00BA2C9E"/>
    <w:rsid w:val="00BA5F95"/>
    <w:rsid w:val="00BB24F1"/>
    <w:rsid w:val="00BB4A5C"/>
    <w:rsid w:val="00BB7F52"/>
    <w:rsid w:val="00BC1AA3"/>
    <w:rsid w:val="00BD16E8"/>
    <w:rsid w:val="00BD3666"/>
    <w:rsid w:val="00BE7BB4"/>
    <w:rsid w:val="00C13698"/>
    <w:rsid w:val="00C17F03"/>
    <w:rsid w:val="00C21D2F"/>
    <w:rsid w:val="00C2268F"/>
    <w:rsid w:val="00C305E8"/>
    <w:rsid w:val="00C5299C"/>
    <w:rsid w:val="00C63C75"/>
    <w:rsid w:val="00C77B71"/>
    <w:rsid w:val="00C96D42"/>
    <w:rsid w:val="00CA1198"/>
    <w:rsid w:val="00CA1A78"/>
    <w:rsid w:val="00CA6B78"/>
    <w:rsid w:val="00CB1700"/>
    <w:rsid w:val="00CB5FAA"/>
    <w:rsid w:val="00CC3FA6"/>
    <w:rsid w:val="00CC7940"/>
    <w:rsid w:val="00CE39B3"/>
    <w:rsid w:val="00CE46D1"/>
    <w:rsid w:val="00CE64CA"/>
    <w:rsid w:val="00CE7154"/>
    <w:rsid w:val="00CE7B92"/>
    <w:rsid w:val="00CF2513"/>
    <w:rsid w:val="00D05F70"/>
    <w:rsid w:val="00D13E50"/>
    <w:rsid w:val="00D21DD6"/>
    <w:rsid w:val="00D2203C"/>
    <w:rsid w:val="00D22761"/>
    <w:rsid w:val="00D23E10"/>
    <w:rsid w:val="00D27881"/>
    <w:rsid w:val="00D36987"/>
    <w:rsid w:val="00D36D80"/>
    <w:rsid w:val="00D3705D"/>
    <w:rsid w:val="00D43247"/>
    <w:rsid w:val="00D46130"/>
    <w:rsid w:val="00D52F1A"/>
    <w:rsid w:val="00D579A6"/>
    <w:rsid w:val="00D72A19"/>
    <w:rsid w:val="00D74386"/>
    <w:rsid w:val="00D756B5"/>
    <w:rsid w:val="00D7645E"/>
    <w:rsid w:val="00D777D6"/>
    <w:rsid w:val="00DA0E97"/>
    <w:rsid w:val="00DB003D"/>
    <w:rsid w:val="00DB1B71"/>
    <w:rsid w:val="00DB2BFC"/>
    <w:rsid w:val="00DB4F50"/>
    <w:rsid w:val="00DB63B8"/>
    <w:rsid w:val="00DC1801"/>
    <w:rsid w:val="00DC3181"/>
    <w:rsid w:val="00DC469C"/>
    <w:rsid w:val="00DC79F0"/>
    <w:rsid w:val="00DE53DA"/>
    <w:rsid w:val="00DE73BD"/>
    <w:rsid w:val="00DF34EB"/>
    <w:rsid w:val="00DF4DAB"/>
    <w:rsid w:val="00DF5036"/>
    <w:rsid w:val="00DF5258"/>
    <w:rsid w:val="00E04005"/>
    <w:rsid w:val="00E040CB"/>
    <w:rsid w:val="00E142B0"/>
    <w:rsid w:val="00E21AFF"/>
    <w:rsid w:val="00E37AD0"/>
    <w:rsid w:val="00E44981"/>
    <w:rsid w:val="00E61F3E"/>
    <w:rsid w:val="00E634BB"/>
    <w:rsid w:val="00E73A85"/>
    <w:rsid w:val="00E84259"/>
    <w:rsid w:val="00E90109"/>
    <w:rsid w:val="00EA25D3"/>
    <w:rsid w:val="00EB1AFE"/>
    <w:rsid w:val="00EB6A04"/>
    <w:rsid w:val="00ED07EB"/>
    <w:rsid w:val="00ED4299"/>
    <w:rsid w:val="00ED5185"/>
    <w:rsid w:val="00ED7A64"/>
    <w:rsid w:val="00EE77F6"/>
    <w:rsid w:val="00EE78FF"/>
    <w:rsid w:val="00EF24F6"/>
    <w:rsid w:val="00F14D09"/>
    <w:rsid w:val="00F17BE4"/>
    <w:rsid w:val="00F2731E"/>
    <w:rsid w:val="00F5038D"/>
    <w:rsid w:val="00F552A6"/>
    <w:rsid w:val="00F6027C"/>
    <w:rsid w:val="00F67195"/>
    <w:rsid w:val="00F87AF4"/>
    <w:rsid w:val="00F900D9"/>
    <w:rsid w:val="00F9016D"/>
    <w:rsid w:val="00FA7656"/>
    <w:rsid w:val="00FA7CA4"/>
    <w:rsid w:val="00FB6C43"/>
    <w:rsid w:val="00FC30C2"/>
    <w:rsid w:val="00FC4DDF"/>
    <w:rsid w:val="00FC59E4"/>
    <w:rsid w:val="00FD18E5"/>
    <w:rsid w:val="00FE51C1"/>
    <w:rsid w:val="00FE556F"/>
    <w:rsid w:val="00FF134A"/>
    <w:rsid w:val="00FF3B15"/>
    <w:rsid w:val="00FF646E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7B8409"/>
  <w15:chartTrackingRefBased/>
  <w15:docId w15:val="{CC4E3B9F-24AE-4EC0-A046-098AF25E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64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30">
    <w:name w:val="标题 3 字符"/>
    <w:link w:val="3"/>
    <w:uiPriority w:val="9"/>
    <w:semiHidden/>
    <w:rsid w:val="00D7645E"/>
    <w:rPr>
      <w:b/>
      <w:bCs/>
      <w:kern w:val="2"/>
      <w:sz w:val="32"/>
      <w:szCs w:val="32"/>
    </w:rPr>
  </w:style>
  <w:style w:type="table" w:styleId="a7">
    <w:name w:val="Table Grid"/>
    <w:basedOn w:val="a1"/>
    <w:uiPriority w:val="39"/>
    <w:rsid w:val="000A0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E36C1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2E36C1"/>
    <w:rPr>
      <w:kern w:val="2"/>
      <w:sz w:val="18"/>
      <w:szCs w:val="18"/>
    </w:rPr>
  </w:style>
  <w:style w:type="character" w:styleId="aa">
    <w:name w:val="Unresolved Mention"/>
    <w:uiPriority w:val="99"/>
    <w:semiHidden/>
    <w:unhideWhenUsed/>
    <w:rsid w:val="00B26C05"/>
    <w:rPr>
      <w:color w:val="605E5C"/>
      <w:shd w:val="clear" w:color="auto" w:fill="E1DFDD"/>
    </w:rPr>
  </w:style>
  <w:style w:type="character" w:styleId="ab">
    <w:name w:val="FollowedHyperlink"/>
    <w:uiPriority w:val="99"/>
    <w:semiHidden/>
    <w:unhideWhenUsed/>
    <w:rsid w:val="005B158C"/>
    <w:rPr>
      <w:color w:val="954F72"/>
      <w:u w:val="single"/>
    </w:rPr>
  </w:style>
  <w:style w:type="character" w:customStyle="1" w:styleId="a6">
    <w:name w:val="页脚 字符"/>
    <w:basedOn w:val="a0"/>
    <w:link w:val="a5"/>
    <w:uiPriority w:val="99"/>
    <w:rsid w:val="00611883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5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yhou@u.northwester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kyhou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iyh\Desktop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6A8CE-7B95-4B56-B9B7-B3D95D536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5</TotalTime>
  <Pages>2</Pages>
  <Words>726</Words>
  <Characters>4143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Manager/>
  <Company/>
  <LinksUpToDate>false</LinksUpToDate>
  <CharactersWithSpaces>4860</CharactersWithSpaces>
  <SharedDoc>false</SharedDoc>
  <HLinks>
    <vt:vector size="12" baseType="variant">
      <vt:variant>
        <vt:i4>5439495</vt:i4>
      </vt:variant>
      <vt:variant>
        <vt:i4>3</vt:i4>
      </vt:variant>
      <vt:variant>
        <vt:i4>0</vt:i4>
      </vt:variant>
      <vt:variant>
        <vt:i4>5</vt:i4>
      </vt:variant>
      <vt:variant>
        <vt:lpwstr>http://www.kyhou.com/</vt:lpwstr>
      </vt:variant>
      <vt:variant>
        <vt:lpwstr/>
      </vt:variant>
      <vt:variant>
        <vt:i4>3604549</vt:i4>
      </vt:variant>
      <vt:variant>
        <vt:i4>0</vt:i4>
      </vt:variant>
      <vt:variant>
        <vt:i4>0</vt:i4>
      </vt:variant>
      <vt:variant>
        <vt:i4>5</vt:i4>
      </vt:variant>
      <vt:variant>
        <vt:lpwstr>mailto:kyhou@u.northwestern.com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Kaiyu Hou</dc:title>
  <dc:subject/>
  <dc:creator>Kaiyu Hou</dc:creator>
  <cp:keywords/>
  <dc:description/>
  <cp:lastModifiedBy>开宇 侯</cp:lastModifiedBy>
  <cp:revision>4</cp:revision>
  <cp:lastPrinted>2019-10-03T22:41:00Z</cp:lastPrinted>
  <dcterms:created xsi:type="dcterms:W3CDTF">2019-10-04T18:07:00Z</dcterms:created>
  <dcterms:modified xsi:type="dcterms:W3CDTF">2019-12-16T21:29:00Z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